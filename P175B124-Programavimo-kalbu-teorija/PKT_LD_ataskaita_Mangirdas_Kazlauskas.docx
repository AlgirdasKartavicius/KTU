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r w:rsidRPr="00844988">
        <w:t>KAUNO TECHNOLOGIJOS UNIVERSITETAS</w:t>
      </w:r>
    </w:p>
    <w:p w:rsidR="00D560C9" w:rsidRPr="00844988" w:rsidRDefault="00741E3B" w:rsidP="004771C9">
      <w:pPr>
        <w:pStyle w:val="Vireliouraai"/>
      </w:pPr>
      <w:r>
        <w:fldChar w:fldCharType="begin">
          <w:ffData>
            <w:name w:val="fakultetas"/>
            <w:enabled/>
            <w:calcOnExit w:val="0"/>
            <w:statusText w:type="text" w:val="Pasirinkite fakultetą, kuriame studijuojate."/>
            <w:ddList>
              <w:listEntry w:val="INFORMATIKOS"/>
              <w:listEntry w:val="&lt;PASIRINKITE TINKAMĄ&gt;"/>
              <w:listEntry w:val="FUNDAMENTALIŲJŲ MOKSLŲ"/>
              <w:listEntry w:val="SOCIALINIŲ, HUMANITARINIŲ MOKSLŲ IR MENŲ"/>
            </w:ddList>
          </w:ffData>
        </w:fldChar>
      </w:r>
      <w:bookmarkStart w:id="0" w:name="fakultetas"/>
      <w:r>
        <w:instrText xml:space="preserve"> FORMDROPDOWN </w:instrText>
      </w:r>
      <w:r w:rsidR="00AB6371">
        <w:fldChar w:fldCharType="separate"/>
      </w:r>
      <w:r>
        <w:fldChar w:fldCharType="end"/>
      </w:r>
      <w:bookmarkEnd w:id="0"/>
      <w:r w:rsidR="00404E84">
        <w:t xml:space="preserve"> 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B93D28" w:rsidP="004771C9">
      <w:pPr>
        <w:pStyle w:val="Ataskaitospavadinimas"/>
      </w:pPr>
      <w:r>
        <w:t>Programavimo kalbų teorija</w:t>
      </w:r>
      <w:r w:rsidR="00CD083D">
        <w:t xml:space="preserve"> (</w:t>
      </w:r>
      <w:r w:rsidR="00CD083D" w:rsidRPr="00CD083D">
        <w:t>P175B124</w:t>
      </w:r>
      <w:r w:rsidR="00CD083D">
        <w:t>)</w:t>
      </w:r>
    </w:p>
    <w:p w:rsidR="00D560C9" w:rsidRPr="00844988" w:rsidRDefault="004C3D88" w:rsidP="004771C9">
      <w:pPr>
        <w:pStyle w:val="Ataskaita"/>
      </w:pPr>
      <w:r w:rsidRPr="00844988">
        <w:t>L</w:t>
      </w:r>
      <w:r w:rsidR="00CD083D">
        <w:t>aboratorinių darbų</w:t>
      </w:r>
      <w:r w:rsidR="00D560C9" w:rsidRPr="00844988">
        <w:t xml:space="preserve">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r w:rsidR="00741E3B">
        <w:fldChar w:fldCharType="begin">
          <w:ffData>
            <w:name w:val="Grupe"/>
            <w:enabled/>
            <w:calcOnExit w:val="0"/>
            <w:textInput>
              <w:default w:val="IFF-4/1"/>
              <w:maxLength w:val="8"/>
              <w:format w:val="Uppercase"/>
            </w:textInput>
          </w:ffData>
        </w:fldChar>
      </w:r>
      <w:bookmarkStart w:id="1" w:name="Grupe"/>
      <w:r w:rsidR="00741E3B">
        <w:instrText xml:space="preserve"> FORMTEXT </w:instrText>
      </w:r>
      <w:r w:rsidR="00741E3B">
        <w:fldChar w:fldCharType="separate"/>
      </w:r>
      <w:r w:rsidR="00741E3B">
        <w:rPr>
          <w:noProof/>
        </w:rPr>
        <w:t>IFF-4/1</w:t>
      </w:r>
      <w:r w:rsidR="00741E3B">
        <w:fldChar w:fldCharType="end"/>
      </w:r>
      <w:bookmarkEnd w:id="1"/>
      <w:r w:rsidR="00AE7C8B">
        <w:t xml:space="preserve"> </w:t>
      </w:r>
      <w:r>
        <w:t xml:space="preserve">gr. </w:t>
      </w:r>
      <w:r w:rsidR="00AE7C8B">
        <w:t>studentas</w:t>
      </w:r>
    </w:p>
    <w:p w:rsidR="00D560C9" w:rsidRPr="00844988" w:rsidRDefault="004771C9" w:rsidP="00EB5168">
      <w:pPr>
        <w:pStyle w:val="Autorius"/>
      </w:pPr>
      <w:r>
        <w:tab/>
      </w:r>
      <w:r w:rsidR="00741E3B">
        <w:fldChar w:fldCharType="begin">
          <w:ffData>
            <w:name w:val="Pavarde"/>
            <w:enabled/>
            <w:calcOnExit w:val="0"/>
            <w:textInput>
              <w:default w:val="Mangirdas Kazlauskas"/>
              <w:format w:val="Title case"/>
            </w:textInput>
          </w:ffData>
        </w:fldChar>
      </w:r>
      <w:bookmarkStart w:id="2" w:name="Pavarde"/>
      <w:r w:rsidR="00741E3B">
        <w:instrText xml:space="preserve"> FORMTEXT </w:instrText>
      </w:r>
      <w:r w:rsidR="00741E3B">
        <w:fldChar w:fldCharType="separate"/>
      </w:r>
      <w:r w:rsidR="00741E3B">
        <w:rPr>
          <w:noProof/>
        </w:rPr>
        <w:t>Mangirdas Kazlauskas</w:t>
      </w:r>
      <w:r w:rsidR="00741E3B">
        <w:fldChar w:fldCharType="end"/>
      </w:r>
      <w:bookmarkEnd w:id="2"/>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C33F06">
        <w:rPr>
          <w:noProof/>
        </w:rPr>
        <w:t>2017 m. gegužės 31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E230A9">
        <w:fldChar w:fldCharType="begin">
          <w:ffData>
            <w:name w:val="Destytojas"/>
            <w:enabled/>
            <w:calcOnExit w:val="0"/>
            <w:textInput>
              <w:default w:val="Lekt. Guogis Evaldas"/>
              <w:format w:val="Title case"/>
            </w:textInput>
          </w:ffData>
        </w:fldChar>
      </w:r>
      <w:bookmarkStart w:id="3" w:name="Destytojas"/>
      <w:r w:rsidR="00E230A9">
        <w:instrText xml:space="preserve"> FORMTEXT </w:instrText>
      </w:r>
      <w:r w:rsidR="00E230A9">
        <w:fldChar w:fldCharType="separate"/>
      </w:r>
      <w:r w:rsidR="00E230A9">
        <w:rPr>
          <w:noProof/>
        </w:rPr>
        <w:t>Lekt. Guogis Evaldas</w:t>
      </w:r>
      <w:r w:rsidR="00E230A9">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CD083D">
      <w:pPr>
        <w:pStyle w:val="Vireliouraai"/>
        <w:ind w:firstLine="0"/>
      </w:pPr>
      <w:r w:rsidRPr="00844988">
        <w:t>KAUNAS 20</w:t>
      </w:r>
      <w:r w:rsidR="004C3D88" w:rsidRPr="00844988">
        <w:t>1</w:t>
      </w:r>
      <w:r w:rsidR="00741E3B">
        <w:t>7</w:t>
      </w:r>
    </w:p>
    <w:p w:rsidR="0052026C" w:rsidRDefault="0052026C" w:rsidP="0015714D">
      <w:pPr>
        <w:sectPr w:rsidR="0052026C" w:rsidSect="00322B4F">
          <w:footerReference w:type="even" r:id="rId8"/>
          <w:footerReference w:type="default" r:id="rId9"/>
          <w:headerReference w:type="first" r:id="rId10"/>
          <w:pgSz w:w="11906" w:h="16838"/>
          <w:pgMar w:top="851" w:right="567" w:bottom="851" w:left="1418" w:header="567" w:footer="567" w:gutter="0"/>
          <w:cols w:space="720"/>
          <w:titlePg/>
        </w:sectPr>
      </w:pPr>
    </w:p>
    <w:p w:rsidR="00D560C9" w:rsidRPr="0015714D" w:rsidRDefault="00D560C9" w:rsidP="00816B92">
      <w:pPr>
        <w:pStyle w:val="Vireliouraai"/>
        <w:ind w:firstLine="0"/>
      </w:pPr>
      <w:r w:rsidRPr="00844988">
        <w:lastRenderedPageBreak/>
        <w:t>TURINYS</w:t>
      </w:r>
    </w:p>
    <w:p w:rsidR="00D560C9" w:rsidRDefault="00D560C9" w:rsidP="0052026C"/>
    <w:p w:rsidR="00C933EC" w:rsidRDefault="00D560C9">
      <w:pPr>
        <w:pStyle w:val="TOC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C933EC">
        <w:rPr>
          <w:noProof/>
        </w:rPr>
        <w:t>1.</w:t>
      </w:r>
      <w:r w:rsidR="00C933EC">
        <w:rPr>
          <w:rFonts w:asciiTheme="minorHAnsi" w:eastAsiaTheme="minorEastAsia" w:hAnsiTheme="minorHAnsi" w:cstheme="minorBidi"/>
          <w:b w:val="0"/>
          <w:noProof/>
          <w:sz w:val="22"/>
          <w:szCs w:val="22"/>
          <w:lang w:eastAsia="lt-LT"/>
        </w:rPr>
        <w:tab/>
      </w:r>
      <w:r w:rsidR="00C933EC">
        <w:rPr>
          <w:noProof/>
        </w:rPr>
        <w:t>Python (L1)</w:t>
      </w:r>
      <w:r w:rsidR="00C933EC">
        <w:rPr>
          <w:noProof/>
        </w:rPr>
        <w:tab/>
      </w:r>
      <w:r w:rsidR="00C933EC">
        <w:rPr>
          <w:noProof/>
        </w:rPr>
        <w:fldChar w:fldCharType="begin"/>
      </w:r>
      <w:r w:rsidR="00C933EC">
        <w:rPr>
          <w:noProof/>
        </w:rPr>
        <w:instrText xml:space="preserve"> PAGEREF _Toc483968058 \h </w:instrText>
      </w:r>
      <w:r w:rsidR="00C933EC">
        <w:rPr>
          <w:noProof/>
        </w:rPr>
      </w:r>
      <w:r w:rsidR="00C933EC">
        <w:rPr>
          <w:noProof/>
        </w:rPr>
        <w:fldChar w:fldCharType="separate"/>
      </w:r>
      <w:r w:rsidR="00C933EC">
        <w:rPr>
          <w:noProof/>
        </w:rPr>
        <w:t>3</w:t>
      </w:r>
      <w:r w:rsidR="00C933EC">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_Toc483968059 \h </w:instrText>
      </w:r>
      <w:r>
        <w:rPr>
          <w:noProof/>
        </w:rPr>
      </w:r>
      <w:r>
        <w:rPr>
          <w:noProof/>
        </w:rPr>
        <w:fldChar w:fldCharType="separate"/>
      </w:r>
      <w:r>
        <w:rPr>
          <w:noProof/>
        </w:rPr>
        <w:t>3</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_Toc483968060 \h </w:instrText>
      </w:r>
      <w:r>
        <w:rPr>
          <w:noProof/>
        </w:rPr>
      </w:r>
      <w:r>
        <w:rPr>
          <w:noProof/>
        </w:rPr>
        <w:fldChar w:fldCharType="separate"/>
      </w:r>
      <w:r>
        <w:rPr>
          <w:noProof/>
        </w:rPr>
        <w:t>4</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_Toc483968061 \h </w:instrText>
      </w:r>
      <w:r>
        <w:rPr>
          <w:noProof/>
        </w:rPr>
      </w:r>
      <w:r>
        <w:rPr>
          <w:noProof/>
        </w:rPr>
        <w:fldChar w:fldCharType="separate"/>
      </w:r>
      <w:r>
        <w:rPr>
          <w:noProof/>
        </w:rPr>
        <w:t>6</w:t>
      </w:r>
      <w:r>
        <w:rPr>
          <w:noProof/>
        </w:rPr>
        <w:fldChar w:fldCharType="end"/>
      </w:r>
    </w:p>
    <w:p w:rsidR="00C933EC" w:rsidRDefault="00C933EC">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Scala (L2)</w:t>
      </w:r>
      <w:r>
        <w:rPr>
          <w:noProof/>
        </w:rPr>
        <w:tab/>
      </w:r>
      <w:r>
        <w:rPr>
          <w:noProof/>
        </w:rPr>
        <w:fldChar w:fldCharType="begin"/>
      </w:r>
      <w:r>
        <w:rPr>
          <w:noProof/>
        </w:rPr>
        <w:instrText xml:space="preserve"> PAGEREF _Toc483968062 \h </w:instrText>
      </w:r>
      <w:r>
        <w:rPr>
          <w:noProof/>
        </w:rPr>
      </w:r>
      <w:r>
        <w:rPr>
          <w:noProof/>
        </w:rPr>
        <w:fldChar w:fldCharType="separate"/>
      </w:r>
      <w:r>
        <w:rPr>
          <w:noProof/>
        </w:rPr>
        <w:t>7</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_Toc483968063 \h </w:instrText>
      </w:r>
      <w:r>
        <w:rPr>
          <w:noProof/>
        </w:rPr>
      </w:r>
      <w:r>
        <w:rPr>
          <w:noProof/>
        </w:rPr>
        <w:fldChar w:fldCharType="separate"/>
      </w:r>
      <w:r>
        <w:rPr>
          <w:noProof/>
        </w:rPr>
        <w:t>7</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Sukurto Scalatron žaidimo roboto kodas</w:t>
      </w:r>
      <w:r>
        <w:rPr>
          <w:noProof/>
        </w:rPr>
        <w:tab/>
      </w:r>
      <w:r>
        <w:rPr>
          <w:noProof/>
        </w:rPr>
        <w:fldChar w:fldCharType="begin"/>
      </w:r>
      <w:r>
        <w:rPr>
          <w:noProof/>
        </w:rPr>
        <w:instrText xml:space="preserve"> PAGEREF _Toc483968064 \h </w:instrText>
      </w:r>
      <w:r>
        <w:rPr>
          <w:noProof/>
        </w:rPr>
      </w:r>
      <w:r>
        <w:rPr>
          <w:noProof/>
        </w:rPr>
        <w:fldChar w:fldCharType="separate"/>
      </w:r>
      <w:r>
        <w:rPr>
          <w:noProof/>
        </w:rPr>
        <w:t>7</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Kai kurių sukurto roboto programos kodo vietų paaiškinimai</w:t>
      </w:r>
      <w:r>
        <w:rPr>
          <w:noProof/>
        </w:rPr>
        <w:tab/>
      </w:r>
      <w:r>
        <w:rPr>
          <w:noProof/>
        </w:rPr>
        <w:fldChar w:fldCharType="begin"/>
      </w:r>
      <w:r>
        <w:rPr>
          <w:noProof/>
        </w:rPr>
        <w:instrText xml:space="preserve"> PAGEREF _Toc483968065 \h </w:instrText>
      </w:r>
      <w:r>
        <w:rPr>
          <w:noProof/>
        </w:rPr>
      </w:r>
      <w:r>
        <w:rPr>
          <w:noProof/>
        </w:rPr>
        <w:fldChar w:fldCharType="separate"/>
      </w:r>
      <w:r>
        <w:rPr>
          <w:noProof/>
        </w:rPr>
        <w:t>19</w:t>
      </w:r>
      <w:r>
        <w:rPr>
          <w:noProof/>
        </w:rPr>
        <w:fldChar w:fldCharType="end"/>
      </w:r>
    </w:p>
    <w:p w:rsidR="00C933EC" w:rsidRDefault="00C933EC">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Haskell (L3)</w:t>
      </w:r>
      <w:r>
        <w:rPr>
          <w:noProof/>
        </w:rPr>
        <w:tab/>
      </w:r>
      <w:r>
        <w:rPr>
          <w:noProof/>
        </w:rPr>
        <w:fldChar w:fldCharType="begin"/>
      </w:r>
      <w:r>
        <w:rPr>
          <w:noProof/>
        </w:rPr>
        <w:instrText xml:space="preserve"> PAGEREF _Toc483968066 \h </w:instrText>
      </w:r>
      <w:r>
        <w:rPr>
          <w:noProof/>
        </w:rPr>
      </w:r>
      <w:r>
        <w:rPr>
          <w:noProof/>
        </w:rPr>
        <w:fldChar w:fldCharType="separate"/>
      </w:r>
      <w:r>
        <w:rPr>
          <w:noProof/>
        </w:rPr>
        <w:t>21</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_Toc483968067 \h </w:instrText>
      </w:r>
      <w:r>
        <w:rPr>
          <w:noProof/>
        </w:rPr>
      </w:r>
      <w:r>
        <w:rPr>
          <w:noProof/>
        </w:rPr>
        <w:fldChar w:fldCharType="separate"/>
      </w:r>
      <w:r>
        <w:rPr>
          <w:noProof/>
        </w:rPr>
        <w:t>21</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_Toc483968068 \h </w:instrText>
      </w:r>
      <w:r>
        <w:rPr>
          <w:noProof/>
        </w:rPr>
      </w:r>
      <w:r>
        <w:rPr>
          <w:noProof/>
        </w:rPr>
        <w:fldChar w:fldCharType="separate"/>
      </w:r>
      <w:r>
        <w:rPr>
          <w:noProof/>
        </w:rPr>
        <w:t>22</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_Toc483968069 \h </w:instrText>
      </w:r>
      <w:r>
        <w:rPr>
          <w:noProof/>
        </w:rPr>
      </w:r>
      <w:r>
        <w:rPr>
          <w:noProof/>
        </w:rPr>
        <w:fldChar w:fldCharType="separate"/>
      </w:r>
      <w:r>
        <w:rPr>
          <w:noProof/>
        </w:rPr>
        <w:t>22</w:t>
      </w:r>
      <w:r>
        <w:rPr>
          <w:noProof/>
        </w:rPr>
        <w:fldChar w:fldCharType="end"/>
      </w:r>
    </w:p>
    <w:p w:rsidR="00C933EC" w:rsidRDefault="00C933EC">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Prolog (L4)</w:t>
      </w:r>
      <w:r>
        <w:rPr>
          <w:noProof/>
        </w:rPr>
        <w:tab/>
      </w:r>
      <w:r>
        <w:rPr>
          <w:noProof/>
        </w:rPr>
        <w:fldChar w:fldCharType="begin"/>
      </w:r>
      <w:r>
        <w:rPr>
          <w:noProof/>
        </w:rPr>
        <w:instrText xml:space="preserve"> PAGEREF _Toc483968070 \h </w:instrText>
      </w:r>
      <w:r>
        <w:rPr>
          <w:noProof/>
        </w:rPr>
      </w:r>
      <w:r>
        <w:rPr>
          <w:noProof/>
        </w:rPr>
        <w:fldChar w:fldCharType="separate"/>
      </w:r>
      <w:r>
        <w:rPr>
          <w:noProof/>
        </w:rPr>
        <w:t>23</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_Toc483968071 \h </w:instrText>
      </w:r>
      <w:r>
        <w:rPr>
          <w:noProof/>
        </w:rPr>
      </w:r>
      <w:r>
        <w:rPr>
          <w:noProof/>
        </w:rPr>
        <w:fldChar w:fldCharType="separate"/>
      </w:r>
      <w:r>
        <w:rPr>
          <w:noProof/>
        </w:rPr>
        <w:t>23</w:t>
      </w:r>
      <w:r>
        <w:rPr>
          <w:noProof/>
        </w:rPr>
        <w:fldChar w:fldCharType="end"/>
      </w:r>
    </w:p>
    <w:p w:rsidR="00C933EC" w:rsidRDefault="00C933EC">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_Toc483968072 \h </w:instrText>
      </w:r>
      <w:r>
        <w:rPr>
          <w:noProof/>
        </w:rPr>
      </w:r>
      <w:r>
        <w:rPr>
          <w:noProof/>
        </w:rPr>
        <w:fldChar w:fldCharType="separate"/>
      </w:r>
      <w:r>
        <w:rPr>
          <w:noProof/>
        </w:rPr>
        <w:t>23</w:t>
      </w:r>
      <w:r>
        <w:rPr>
          <w:noProof/>
        </w:rPr>
        <w:fldChar w:fldCharType="end"/>
      </w:r>
    </w:p>
    <w:p w:rsidR="00D560C9" w:rsidRPr="0015714D" w:rsidRDefault="00D560C9" w:rsidP="00EA7E22">
      <w:pPr>
        <w:ind w:firstLine="0"/>
      </w:pPr>
      <w:r w:rsidRPr="00EB5168">
        <w:fldChar w:fldCharType="end"/>
      </w:r>
    </w:p>
    <w:p w:rsidR="00E230A9" w:rsidRDefault="00E230A9">
      <w:pPr>
        <w:ind w:firstLine="0"/>
        <w:jc w:val="left"/>
        <w:rPr>
          <w:rFonts w:ascii="Arial" w:hAnsi="Arial"/>
          <w:b/>
          <w:snapToGrid w:val="0"/>
          <w:kern w:val="28"/>
          <w:sz w:val="28"/>
        </w:rPr>
      </w:pPr>
      <w:r>
        <w:br w:type="page"/>
      </w:r>
    </w:p>
    <w:p w:rsidR="00990D35" w:rsidRDefault="00E230A9" w:rsidP="00E230A9">
      <w:pPr>
        <w:pStyle w:val="Heading1"/>
        <w:tabs>
          <w:tab w:val="clear" w:pos="1276"/>
          <w:tab w:val="num" w:pos="1560"/>
        </w:tabs>
        <w:ind w:left="426"/>
      </w:pPr>
      <w:bookmarkStart w:id="4" w:name="_Toc483968058"/>
      <w:r>
        <w:lastRenderedPageBreak/>
        <w:t>Python (L1)</w:t>
      </w:r>
      <w:bookmarkEnd w:id="4"/>
    </w:p>
    <w:p w:rsidR="00E230A9" w:rsidRDefault="00E230A9" w:rsidP="00E230A9">
      <w:pPr>
        <w:pStyle w:val="Heading2"/>
        <w:tabs>
          <w:tab w:val="clear" w:pos="2268"/>
          <w:tab w:val="num" w:pos="2977"/>
        </w:tabs>
        <w:ind w:left="993"/>
      </w:pPr>
      <w:bookmarkStart w:id="5" w:name="_Toc483968059"/>
      <w:r>
        <w:t>Darbo užduotis</w:t>
      </w:r>
      <w:bookmarkEnd w:id="5"/>
    </w:p>
    <w:p w:rsidR="00D614BC" w:rsidRPr="0016385B" w:rsidRDefault="00D614BC" w:rsidP="00A93B79">
      <w:pPr>
        <w:ind w:left="426" w:firstLine="293"/>
        <w:rPr>
          <w:sz w:val="24"/>
        </w:rPr>
      </w:pPr>
      <w:r w:rsidRPr="0016385B">
        <w:rPr>
          <w:sz w:val="24"/>
        </w:rPr>
        <w:t>Laboratorinio darbo atlikimui pasirinkau Python programavimo kalbą (</w:t>
      </w:r>
      <w:r w:rsidRPr="0016385B">
        <w:rPr>
          <w:sz w:val="24"/>
          <w:lang w:val="en-GB"/>
        </w:rPr>
        <w:t>3.5 versij</w:t>
      </w:r>
      <w:r w:rsidRPr="0016385B">
        <w:rPr>
          <w:sz w:val="24"/>
        </w:rPr>
        <w:t>ą)</w:t>
      </w:r>
      <w:r w:rsidR="0016385B" w:rsidRPr="0016385B">
        <w:rPr>
          <w:sz w:val="24"/>
          <w:lang w:val="en-GB"/>
        </w:rPr>
        <w:t xml:space="preserve"> </w:t>
      </w:r>
      <w:r w:rsidR="0016385B" w:rsidRPr="0016385B">
        <w:rPr>
          <w:sz w:val="24"/>
        </w:rPr>
        <w:t xml:space="preserve">bei </w:t>
      </w:r>
      <w:r w:rsidR="0016385B" w:rsidRPr="0016385B">
        <w:rPr>
          <w:sz w:val="24"/>
          <w:lang w:val="en-GB"/>
        </w:rPr>
        <w:t>i</w:t>
      </w:r>
      <w:r w:rsidR="0016385B" w:rsidRPr="0016385B">
        <w:rPr>
          <w:sz w:val="24"/>
        </w:rPr>
        <w:t xml:space="preserve">š puslapio </w:t>
      </w:r>
      <w:hyperlink r:id="rId11" w:history="1">
        <w:r w:rsidR="0016385B" w:rsidRPr="0016385B">
          <w:rPr>
            <w:rStyle w:val="Hyperlink"/>
            <w:sz w:val="24"/>
          </w:rPr>
          <w:t>https://uva.onlinejudge.org/index.php?option=com_onlinejudge&amp;Itemid=8</w:t>
        </w:r>
      </w:hyperlink>
      <w:r w:rsidR="0016385B" w:rsidRPr="0016385B">
        <w:rPr>
          <w:sz w:val="24"/>
        </w:rPr>
        <w:t xml:space="preserve"> kategorijos „Problem Set Volumes (</w:t>
      </w:r>
      <w:r w:rsidR="0016385B" w:rsidRPr="0016385B">
        <w:rPr>
          <w:sz w:val="24"/>
          <w:lang w:val="en-GB"/>
        </w:rPr>
        <w:t xml:space="preserve">100…1999) </w:t>
      </w:r>
      <w:r w:rsidR="0016385B" w:rsidRPr="0016385B">
        <w:rPr>
          <w:sz w:val="24"/>
        </w:rPr>
        <w:t xml:space="preserve">pasirinkau išspręsti </w:t>
      </w:r>
      <w:r w:rsidR="0016385B" w:rsidRPr="0016385B">
        <w:rPr>
          <w:sz w:val="24"/>
          <w:lang w:val="en-GB"/>
        </w:rPr>
        <w:t xml:space="preserve">1241 </w:t>
      </w:r>
      <w:r w:rsidR="0016385B" w:rsidRPr="0016385B">
        <w:rPr>
          <w:sz w:val="24"/>
        </w:rPr>
        <w:t>užduotį, kurios angliška formuluotė tokia:</w:t>
      </w:r>
    </w:p>
    <w:p w:rsidR="0016385B" w:rsidRPr="0016385B" w:rsidRDefault="0016385B" w:rsidP="0016385B">
      <w:pPr>
        <w:ind w:left="427" w:firstLine="293"/>
      </w:pPr>
    </w:p>
    <w:p w:rsidR="008926E2" w:rsidRDefault="00D614BC" w:rsidP="008926E2">
      <w:pPr>
        <w:keepNext/>
        <w:ind w:firstLine="0"/>
        <w:jc w:val="center"/>
      </w:pPr>
      <w:r>
        <w:rPr>
          <w:noProof/>
          <w:lang w:eastAsia="lt-LT"/>
        </w:rPr>
        <w:drawing>
          <wp:inline distT="0" distB="0" distL="0" distR="0" wp14:anchorId="737CFB14" wp14:editId="0FAE1858">
            <wp:extent cx="6299835" cy="36099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3609975"/>
                    </a:xfrm>
                    <a:prstGeom prst="rect">
                      <a:avLst/>
                    </a:prstGeom>
                  </pic:spPr>
                </pic:pic>
              </a:graphicData>
            </a:graphic>
          </wp:inline>
        </w:drawing>
      </w:r>
    </w:p>
    <w:p w:rsidR="00D614BC" w:rsidRDefault="00392BCE" w:rsidP="008926E2">
      <w:pPr>
        <w:pStyle w:val="Caption"/>
        <w:jc w:val="center"/>
      </w:pPr>
      <w:fldSimple w:instr=" SEQ pav. \* ARABIC ">
        <w:r w:rsidR="008926E2">
          <w:rPr>
            <w:noProof/>
          </w:rPr>
          <w:t>1</w:t>
        </w:r>
      </w:fldSimple>
      <w:r w:rsidR="008926E2">
        <w:t xml:space="preserve"> pav. </w:t>
      </w:r>
      <w:r w:rsidR="008926E2">
        <w:rPr>
          <w:lang w:val="en-GB"/>
        </w:rPr>
        <w:t xml:space="preserve">1241 </w:t>
      </w:r>
      <w:r w:rsidR="001D081A">
        <w:rPr>
          <w:lang w:val="en-GB"/>
        </w:rPr>
        <w:t xml:space="preserve">“Jollybee Tournament” </w:t>
      </w:r>
      <w:r w:rsidR="008926E2">
        <w:t>užduoties sąlyga</w:t>
      </w:r>
    </w:p>
    <w:p w:rsidR="00244B66" w:rsidRDefault="008C289B" w:rsidP="00244B66">
      <w:pPr>
        <w:ind w:left="426" w:firstLine="294"/>
        <w:rPr>
          <w:sz w:val="24"/>
        </w:rPr>
      </w:pPr>
      <w:r w:rsidRPr="008C289B">
        <w:rPr>
          <w:b/>
          <w:sz w:val="24"/>
        </w:rPr>
        <w:t>Trumpas užduoties paaiškinimas</w:t>
      </w:r>
      <w:r w:rsidR="0016385B" w:rsidRPr="008C289B">
        <w:rPr>
          <w:b/>
          <w:sz w:val="24"/>
        </w:rPr>
        <w:t>:</w:t>
      </w:r>
      <w:r w:rsidR="0016385B">
        <w:rPr>
          <w:sz w:val="24"/>
        </w:rPr>
        <w:t xml:space="preserve"> šachmatų turnyre, kuriame dalyvių skaičius yra </w:t>
      </w:r>
      <w:r w:rsidR="0016385B">
        <w:rPr>
          <w:sz w:val="24"/>
          <w:lang w:val="en-GB"/>
        </w:rPr>
        <w:t>2</w:t>
      </w:r>
      <w:r w:rsidR="0016385B">
        <w:rPr>
          <w:sz w:val="24"/>
          <w:vertAlign w:val="superscript"/>
          <w:lang w:val="en-GB"/>
        </w:rPr>
        <w:t>N</w:t>
      </w:r>
      <w:r w:rsidR="0016385B">
        <w:rPr>
          <w:sz w:val="24"/>
          <w:lang w:val="en-GB"/>
        </w:rPr>
        <w:t xml:space="preserve">, </w:t>
      </w:r>
      <w:r w:rsidR="0016385B">
        <w:rPr>
          <w:sz w:val="24"/>
        </w:rPr>
        <w:t xml:space="preserve">dalyviai rungiasi su kitais dalyviais vienas prieš vieną vieno minuso turnyre (jei žaidėjas pralaimi – jis iškrenta iš turnyro). </w:t>
      </w:r>
      <w:r w:rsidR="00062B06">
        <w:rPr>
          <w:sz w:val="24"/>
        </w:rPr>
        <w:t>Jei abu žaidėjai gali rungtis tarpusavyje, laikoma, kad tai yra normalios rungtynės, o jei abu žaidėjai žaisti negali – rungtynės neįvyksta. Tačiau turnyre g</w:t>
      </w:r>
      <w:r w:rsidR="0016385B">
        <w:rPr>
          <w:sz w:val="24"/>
        </w:rPr>
        <w:t xml:space="preserve">alimas toks atvejis, kai žaidėjui užskaitoma techninė pergalė, jei jo priešininkas atsisako ar dėl kitos priežasties negali rungtis. </w:t>
      </w:r>
    </w:p>
    <w:p w:rsidR="00244B66" w:rsidRDefault="00062B06" w:rsidP="00244B66">
      <w:pPr>
        <w:ind w:left="426" w:firstLine="294"/>
        <w:rPr>
          <w:sz w:val="24"/>
        </w:rPr>
      </w:pPr>
      <w:r w:rsidRPr="00062B06">
        <w:rPr>
          <w:b/>
          <w:sz w:val="24"/>
        </w:rPr>
        <w:t>Užduoties tikslas</w:t>
      </w:r>
      <w:r w:rsidR="00244B66" w:rsidRPr="008C289B">
        <w:rPr>
          <w:b/>
          <w:sz w:val="24"/>
        </w:rPr>
        <w:t>:</w:t>
      </w:r>
      <w:r>
        <w:rPr>
          <w:sz w:val="24"/>
        </w:rPr>
        <w:t xml:space="preserve"> suskaičiuoti, kie</w:t>
      </w:r>
      <w:r w:rsidR="00D56EFD">
        <w:rPr>
          <w:sz w:val="24"/>
        </w:rPr>
        <w:t xml:space="preserve">k turnyro metu žaidėjams bus </w:t>
      </w:r>
      <w:r>
        <w:rPr>
          <w:sz w:val="24"/>
        </w:rPr>
        <w:t>skirta techninių pergalių.</w:t>
      </w:r>
    </w:p>
    <w:p w:rsidR="00176CCF" w:rsidRDefault="00244B66" w:rsidP="00244B66">
      <w:pPr>
        <w:ind w:left="426" w:firstLine="294"/>
        <w:rPr>
          <w:sz w:val="24"/>
        </w:rPr>
      </w:pPr>
      <w:r w:rsidRPr="00244B66">
        <w:rPr>
          <w:b/>
          <w:sz w:val="24"/>
        </w:rPr>
        <w:t>Užduoties sprendimo idėja:</w:t>
      </w:r>
      <w:r>
        <w:rPr>
          <w:b/>
          <w:sz w:val="24"/>
        </w:rPr>
        <w:t xml:space="preserve"> </w:t>
      </w:r>
      <w:r>
        <w:rPr>
          <w:sz w:val="24"/>
        </w:rPr>
        <w:t xml:space="preserve">pirmiausia reikia sudaryti turnyro žaidėjų sąrašą. Kadangi turnyro žaidėjai numeruojami skaičiais nuo </w:t>
      </w:r>
      <w:r>
        <w:rPr>
          <w:sz w:val="24"/>
          <w:lang w:val="en-GB"/>
        </w:rPr>
        <w:t>1 iki 2</w:t>
      </w:r>
      <w:r>
        <w:rPr>
          <w:sz w:val="24"/>
          <w:vertAlign w:val="superscript"/>
          <w:lang w:val="en-GB"/>
        </w:rPr>
        <w:t>N</w:t>
      </w:r>
      <w:r>
        <w:rPr>
          <w:sz w:val="24"/>
          <w:lang w:val="en-GB"/>
        </w:rPr>
        <w:t>, tai i-tąjį turnyro žaid</w:t>
      </w:r>
      <w:r>
        <w:rPr>
          <w:sz w:val="24"/>
        </w:rPr>
        <w:t>ėją atitiks (i-</w:t>
      </w:r>
      <w:r>
        <w:rPr>
          <w:sz w:val="24"/>
          <w:lang w:val="en-GB"/>
        </w:rPr>
        <w:t xml:space="preserve">1)-asis </w:t>
      </w:r>
      <w:r>
        <w:rPr>
          <w:sz w:val="24"/>
        </w:rPr>
        <w:t xml:space="preserve">sąrašo elementas. Pradinis dalyvių sąrašas suformuojamas tokiu principu: jeigu žaidėjas dalyvauja turnyre, </w:t>
      </w:r>
      <w:r w:rsidR="000925EE">
        <w:rPr>
          <w:sz w:val="24"/>
        </w:rPr>
        <w:t>jį</w:t>
      </w:r>
      <w:r>
        <w:rPr>
          <w:sz w:val="24"/>
        </w:rPr>
        <w:t xml:space="preserve"> atitinkančioje sąrašo vietoje įrašomas </w:t>
      </w:r>
      <w:r>
        <w:rPr>
          <w:sz w:val="24"/>
          <w:lang w:val="en-GB"/>
        </w:rPr>
        <w:t>1, prie</w:t>
      </w:r>
      <w:r>
        <w:rPr>
          <w:sz w:val="24"/>
        </w:rPr>
        <w:t>šingu atveju</w:t>
      </w:r>
      <w:r w:rsidR="00AB191E">
        <w:rPr>
          <w:sz w:val="24"/>
        </w:rPr>
        <w:t xml:space="preserve"> (jeigu žaidėjas rungtyniauti atsisakė)</w:t>
      </w:r>
      <w:r>
        <w:rPr>
          <w:sz w:val="24"/>
        </w:rPr>
        <w:t xml:space="preserve"> – 0. </w:t>
      </w:r>
      <w:r w:rsidR="00176CCF">
        <w:rPr>
          <w:sz w:val="24"/>
        </w:rPr>
        <w:t xml:space="preserve">Techninės pergalės skaičiuojamos taip: </w:t>
      </w:r>
    </w:p>
    <w:p w:rsidR="00176CCF" w:rsidRPr="00176CCF" w:rsidRDefault="00176CCF" w:rsidP="002238D9">
      <w:pPr>
        <w:pStyle w:val="ListParagraph"/>
        <w:numPr>
          <w:ilvl w:val="0"/>
          <w:numId w:val="47"/>
        </w:numPr>
        <w:rPr>
          <w:sz w:val="24"/>
        </w:rPr>
      </w:pPr>
      <w:r>
        <w:rPr>
          <w:sz w:val="24"/>
        </w:rPr>
        <w:t>F</w:t>
      </w:r>
      <w:r w:rsidRPr="00176CCF">
        <w:rPr>
          <w:sz w:val="24"/>
        </w:rPr>
        <w:t>ormuojamas naujas dalyvių sąrašas, kuris bus dvigubai trumpesnis nei prieš tai buvęs (nes po kiekvieno</w:t>
      </w:r>
      <w:r>
        <w:rPr>
          <w:sz w:val="24"/>
        </w:rPr>
        <w:t xml:space="preserve"> varžybų </w:t>
      </w:r>
      <w:r w:rsidRPr="00176CCF">
        <w:rPr>
          <w:sz w:val="24"/>
        </w:rPr>
        <w:t>turo pusė dalyvių iš</w:t>
      </w:r>
      <w:r w:rsidR="008D2C64">
        <w:rPr>
          <w:sz w:val="24"/>
        </w:rPr>
        <w:t>krenta iš turnyro);</w:t>
      </w:r>
    </w:p>
    <w:p w:rsidR="00176CCF" w:rsidRDefault="00176CCF" w:rsidP="002238D9">
      <w:pPr>
        <w:pStyle w:val="ListParagraph"/>
        <w:numPr>
          <w:ilvl w:val="0"/>
          <w:numId w:val="47"/>
        </w:numPr>
        <w:rPr>
          <w:sz w:val="24"/>
        </w:rPr>
      </w:pPr>
      <w:r w:rsidRPr="00176CCF">
        <w:rPr>
          <w:sz w:val="24"/>
        </w:rPr>
        <w:t xml:space="preserve">Einama per </w:t>
      </w:r>
      <w:r w:rsidR="00240F33">
        <w:rPr>
          <w:sz w:val="24"/>
        </w:rPr>
        <w:t xml:space="preserve">dalyvių </w:t>
      </w:r>
      <w:r w:rsidRPr="00176CCF">
        <w:rPr>
          <w:sz w:val="24"/>
        </w:rPr>
        <w:t>sąrašą nuo pradžios, imant po du elementus, kurie atitinka turnyro rungtynių p</w:t>
      </w:r>
      <w:r w:rsidR="008D2C64">
        <w:rPr>
          <w:sz w:val="24"/>
        </w:rPr>
        <w:t>oras;</w:t>
      </w:r>
    </w:p>
    <w:p w:rsidR="00240F33" w:rsidRDefault="00950A77" w:rsidP="002238D9">
      <w:pPr>
        <w:pStyle w:val="ListParagraph"/>
        <w:numPr>
          <w:ilvl w:val="0"/>
          <w:numId w:val="47"/>
        </w:numPr>
        <w:rPr>
          <w:sz w:val="24"/>
        </w:rPr>
      </w:pPr>
      <w:r>
        <w:rPr>
          <w:sz w:val="24"/>
        </w:rPr>
        <w:t>Kiekvienai rungtynių porai</w:t>
      </w:r>
      <w:r w:rsidR="00240F33">
        <w:rPr>
          <w:sz w:val="24"/>
        </w:rPr>
        <w:t xml:space="preserve"> taikoma XOR operacija, t.y. jeigu dalyvius atitinkančių sąrašo elementų reikšmės skiriasi, reiškia, kad vienas dalyvis negali dalyvauti, todėl vienam iš dalyvių s</w:t>
      </w:r>
      <w:r w:rsidR="002238D9">
        <w:rPr>
          <w:sz w:val="24"/>
        </w:rPr>
        <w:t xml:space="preserve">kiriama techninė pergalė. Į naujai sudaromą dalyvių sąrašą įrašoma reikšmė, atitinkamai pagal reikšmes iš </w:t>
      </w:r>
      <w:r w:rsidR="002238D9">
        <w:rPr>
          <w:sz w:val="24"/>
          <w:lang w:val="en-GB"/>
        </w:rPr>
        <w:t>1 lentel</w:t>
      </w:r>
      <w:r w:rsidR="002238D9">
        <w:rPr>
          <w:sz w:val="24"/>
        </w:rPr>
        <w:t>ės:</w:t>
      </w:r>
    </w:p>
    <w:p w:rsidR="008D2C64" w:rsidRDefault="008D2C64" w:rsidP="008D2C64">
      <w:pPr>
        <w:rPr>
          <w:sz w:val="24"/>
        </w:rPr>
      </w:pPr>
    </w:p>
    <w:p w:rsidR="008D2C64" w:rsidRDefault="008D2C64" w:rsidP="008D2C64">
      <w:pPr>
        <w:rPr>
          <w:sz w:val="24"/>
        </w:rPr>
      </w:pPr>
    </w:p>
    <w:p w:rsidR="008D2C64" w:rsidRDefault="008D2C64" w:rsidP="008D2C64">
      <w:pPr>
        <w:rPr>
          <w:sz w:val="24"/>
        </w:rPr>
      </w:pPr>
    </w:p>
    <w:p w:rsidR="008D2C64" w:rsidRDefault="008D2C64" w:rsidP="008D2C64">
      <w:pPr>
        <w:rPr>
          <w:sz w:val="24"/>
        </w:rPr>
      </w:pPr>
    </w:p>
    <w:p w:rsidR="008D2C64" w:rsidRPr="008D2C64" w:rsidRDefault="008D2C64" w:rsidP="008D2C64">
      <w:pPr>
        <w:rPr>
          <w:sz w:val="24"/>
        </w:rPr>
      </w:pPr>
    </w:p>
    <w:p w:rsidR="008D2C64" w:rsidRDefault="00392BCE" w:rsidP="008D2C64">
      <w:pPr>
        <w:pStyle w:val="Caption"/>
        <w:keepNext/>
        <w:jc w:val="right"/>
      </w:pPr>
      <w:fldSimple w:instr=" SEQ lentelė \* ARABIC ">
        <w:r w:rsidR="008D2C64">
          <w:rPr>
            <w:noProof/>
          </w:rPr>
          <w:t>1</w:t>
        </w:r>
      </w:fldSimple>
      <w:r w:rsidR="008D2C64">
        <w:t xml:space="preserve"> lentelė. Naujai formuojamo sąrašo reikšmė pagal poros dalyvių reikšmes</w:t>
      </w:r>
    </w:p>
    <w:tbl>
      <w:tblPr>
        <w:tblStyle w:val="TableGrid"/>
        <w:tblW w:w="0" w:type="auto"/>
        <w:tblLook w:val="04A0" w:firstRow="1" w:lastRow="0" w:firstColumn="1" w:lastColumn="0" w:noHBand="0" w:noVBand="1"/>
      </w:tblPr>
      <w:tblGrid>
        <w:gridCol w:w="3379"/>
        <w:gridCol w:w="3379"/>
        <w:gridCol w:w="3379"/>
      </w:tblGrid>
      <w:tr w:rsidR="008D2C64" w:rsidTr="008D2C64">
        <w:tc>
          <w:tcPr>
            <w:tcW w:w="3379" w:type="dxa"/>
          </w:tcPr>
          <w:p w:rsidR="008D2C64" w:rsidRPr="008D2C64" w:rsidRDefault="00030928" w:rsidP="002238D9">
            <w:pPr>
              <w:ind w:firstLine="0"/>
              <w:rPr>
                <w:sz w:val="24"/>
              </w:rPr>
            </w:pPr>
            <w:r>
              <w:rPr>
                <w:sz w:val="24"/>
                <w:lang w:val="en-GB"/>
              </w:rPr>
              <w:t>1-ąjį poros dalyv</w:t>
            </w:r>
            <w:r>
              <w:rPr>
                <w:sz w:val="24"/>
              </w:rPr>
              <w:t>į atitinkanti reikšmė sąraše</w:t>
            </w:r>
          </w:p>
        </w:tc>
        <w:tc>
          <w:tcPr>
            <w:tcW w:w="3379" w:type="dxa"/>
          </w:tcPr>
          <w:p w:rsidR="008D2C64" w:rsidRPr="008D2C64" w:rsidRDefault="008D2C64" w:rsidP="002238D9">
            <w:pPr>
              <w:ind w:firstLine="0"/>
              <w:rPr>
                <w:sz w:val="24"/>
              </w:rPr>
            </w:pPr>
            <w:r>
              <w:rPr>
                <w:sz w:val="24"/>
                <w:lang w:val="en-GB"/>
              </w:rPr>
              <w:t>2</w:t>
            </w:r>
            <w:r w:rsidR="00A621E4">
              <w:rPr>
                <w:sz w:val="24"/>
                <w:lang w:val="en-GB"/>
              </w:rPr>
              <w:t>-ąjį</w:t>
            </w:r>
            <w:r>
              <w:rPr>
                <w:sz w:val="24"/>
                <w:lang w:val="en-GB"/>
              </w:rPr>
              <w:t xml:space="preserve"> poros dalyv</w:t>
            </w:r>
            <w:r>
              <w:rPr>
                <w:sz w:val="24"/>
              </w:rPr>
              <w:t>į atitinkanti reikšmė sąraše</w:t>
            </w:r>
          </w:p>
        </w:tc>
        <w:tc>
          <w:tcPr>
            <w:tcW w:w="3379" w:type="dxa"/>
          </w:tcPr>
          <w:p w:rsidR="008D2C64" w:rsidRDefault="008D2C64" w:rsidP="002238D9">
            <w:pPr>
              <w:ind w:firstLine="0"/>
              <w:rPr>
                <w:sz w:val="24"/>
              </w:rPr>
            </w:pPr>
            <w:r>
              <w:rPr>
                <w:sz w:val="24"/>
              </w:rPr>
              <w:t>Į naujai formuojamą sąrašą įrašoma reikšmė</w:t>
            </w:r>
          </w:p>
        </w:tc>
      </w:tr>
      <w:tr w:rsidR="008D2C64" w:rsidTr="008D2C64">
        <w:tc>
          <w:tcPr>
            <w:tcW w:w="3379" w:type="dxa"/>
          </w:tcPr>
          <w:p w:rsidR="008D2C64" w:rsidRDefault="008D2C64" w:rsidP="002238D9">
            <w:pPr>
              <w:ind w:firstLine="0"/>
              <w:rPr>
                <w:sz w:val="24"/>
              </w:rPr>
            </w:pPr>
            <w:r>
              <w:rPr>
                <w:sz w:val="24"/>
              </w:rPr>
              <w:t>0</w:t>
            </w:r>
          </w:p>
        </w:tc>
        <w:tc>
          <w:tcPr>
            <w:tcW w:w="3379" w:type="dxa"/>
          </w:tcPr>
          <w:p w:rsidR="008D2C64" w:rsidRDefault="008D2C64" w:rsidP="002238D9">
            <w:pPr>
              <w:ind w:firstLine="0"/>
              <w:rPr>
                <w:sz w:val="24"/>
              </w:rPr>
            </w:pPr>
            <w:r>
              <w:rPr>
                <w:sz w:val="24"/>
              </w:rPr>
              <w:t>0</w:t>
            </w:r>
          </w:p>
        </w:tc>
        <w:tc>
          <w:tcPr>
            <w:tcW w:w="3379" w:type="dxa"/>
          </w:tcPr>
          <w:p w:rsidR="008D2C64" w:rsidRDefault="008D2C64" w:rsidP="002238D9">
            <w:pPr>
              <w:ind w:firstLine="0"/>
              <w:rPr>
                <w:sz w:val="24"/>
              </w:rPr>
            </w:pPr>
            <w:r>
              <w:rPr>
                <w:sz w:val="24"/>
              </w:rPr>
              <w:t>0</w:t>
            </w:r>
          </w:p>
        </w:tc>
      </w:tr>
      <w:tr w:rsidR="008D2C64" w:rsidTr="008D2C64">
        <w:tc>
          <w:tcPr>
            <w:tcW w:w="3379" w:type="dxa"/>
          </w:tcPr>
          <w:p w:rsidR="008D2C64" w:rsidRDefault="008D2C64" w:rsidP="002238D9">
            <w:pPr>
              <w:ind w:firstLine="0"/>
              <w:rPr>
                <w:sz w:val="24"/>
              </w:rPr>
            </w:pPr>
            <w:r>
              <w:rPr>
                <w:sz w:val="24"/>
              </w:rPr>
              <w:t>0</w:t>
            </w:r>
          </w:p>
        </w:tc>
        <w:tc>
          <w:tcPr>
            <w:tcW w:w="3379" w:type="dxa"/>
          </w:tcPr>
          <w:p w:rsidR="008D2C64" w:rsidRPr="008D2C64" w:rsidRDefault="008D2C64" w:rsidP="002238D9">
            <w:pPr>
              <w:ind w:firstLine="0"/>
              <w:rPr>
                <w:sz w:val="24"/>
                <w:lang w:val="en-GB"/>
              </w:rPr>
            </w:pPr>
            <w:r>
              <w:rPr>
                <w:sz w:val="24"/>
                <w:lang w:val="en-GB"/>
              </w:rPr>
              <w:t>1</w:t>
            </w:r>
          </w:p>
        </w:tc>
        <w:tc>
          <w:tcPr>
            <w:tcW w:w="3379" w:type="dxa"/>
          </w:tcPr>
          <w:p w:rsidR="008D2C64" w:rsidRDefault="008D2C64" w:rsidP="002238D9">
            <w:pPr>
              <w:ind w:firstLine="0"/>
              <w:rPr>
                <w:sz w:val="24"/>
              </w:rPr>
            </w:pPr>
            <w:r>
              <w:rPr>
                <w:sz w:val="24"/>
              </w:rPr>
              <w:t>1</w:t>
            </w:r>
          </w:p>
        </w:tc>
      </w:tr>
      <w:tr w:rsidR="008D2C64" w:rsidTr="008D2C64">
        <w:tc>
          <w:tcPr>
            <w:tcW w:w="3379" w:type="dxa"/>
          </w:tcPr>
          <w:p w:rsidR="008D2C64" w:rsidRDefault="008D2C64" w:rsidP="002238D9">
            <w:pPr>
              <w:ind w:firstLine="0"/>
              <w:rPr>
                <w:sz w:val="24"/>
              </w:rPr>
            </w:pPr>
            <w:r>
              <w:rPr>
                <w:sz w:val="24"/>
              </w:rPr>
              <w:t>1</w:t>
            </w:r>
          </w:p>
        </w:tc>
        <w:tc>
          <w:tcPr>
            <w:tcW w:w="3379" w:type="dxa"/>
          </w:tcPr>
          <w:p w:rsidR="008D2C64" w:rsidRDefault="008D2C64" w:rsidP="002238D9">
            <w:pPr>
              <w:ind w:firstLine="0"/>
              <w:rPr>
                <w:sz w:val="24"/>
              </w:rPr>
            </w:pPr>
            <w:r>
              <w:rPr>
                <w:sz w:val="24"/>
              </w:rPr>
              <w:t>0</w:t>
            </w:r>
          </w:p>
        </w:tc>
        <w:tc>
          <w:tcPr>
            <w:tcW w:w="3379" w:type="dxa"/>
          </w:tcPr>
          <w:p w:rsidR="008D2C64" w:rsidRDefault="008D2C64" w:rsidP="002238D9">
            <w:pPr>
              <w:ind w:firstLine="0"/>
              <w:rPr>
                <w:sz w:val="24"/>
              </w:rPr>
            </w:pPr>
            <w:r>
              <w:rPr>
                <w:sz w:val="24"/>
              </w:rPr>
              <w:t>1</w:t>
            </w:r>
          </w:p>
        </w:tc>
      </w:tr>
      <w:tr w:rsidR="008D2C64" w:rsidTr="008D2C64">
        <w:tc>
          <w:tcPr>
            <w:tcW w:w="3379" w:type="dxa"/>
          </w:tcPr>
          <w:p w:rsidR="008D2C64" w:rsidRDefault="008D2C64" w:rsidP="002238D9">
            <w:pPr>
              <w:ind w:firstLine="0"/>
              <w:rPr>
                <w:sz w:val="24"/>
              </w:rPr>
            </w:pPr>
            <w:r>
              <w:rPr>
                <w:sz w:val="24"/>
              </w:rPr>
              <w:t>1</w:t>
            </w:r>
          </w:p>
        </w:tc>
        <w:tc>
          <w:tcPr>
            <w:tcW w:w="3379" w:type="dxa"/>
          </w:tcPr>
          <w:p w:rsidR="008D2C64" w:rsidRDefault="008D2C64" w:rsidP="002238D9">
            <w:pPr>
              <w:ind w:firstLine="0"/>
              <w:rPr>
                <w:sz w:val="24"/>
              </w:rPr>
            </w:pPr>
            <w:r>
              <w:rPr>
                <w:sz w:val="24"/>
              </w:rPr>
              <w:t>1</w:t>
            </w:r>
          </w:p>
        </w:tc>
        <w:tc>
          <w:tcPr>
            <w:tcW w:w="3379" w:type="dxa"/>
          </w:tcPr>
          <w:p w:rsidR="008D2C64" w:rsidRDefault="008D2C64" w:rsidP="002238D9">
            <w:pPr>
              <w:ind w:firstLine="0"/>
              <w:rPr>
                <w:sz w:val="24"/>
              </w:rPr>
            </w:pPr>
            <w:r>
              <w:rPr>
                <w:sz w:val="24"/>
              </w:rPr>
              <w:t>1</w:t>
            </w:r>
          </w:p>
        </w:tc>
      </w:tr>
    </w:tbl>
    <w:p w:rsidR="002238D9" w:rsidRDefault="002238D9" w:rsidP="008D2C64">
      <w:pPr>
        <w:rPr>
          <w:sz w:val="24"/>
        </w:rPr>
      </w:pPr>
    </w:p>
    <w:p w:rsidR="008D2C64" w:rsidRPr="008D2C64" w:rsidRDefault="008D2C64" w:rsidP="008D2C64">
      <w:pPr>
        <w:pStyle w:val="ListParagraph"/>
        <w:numPr>
          <w:ilvl w:val="0"/>
          <w:numId w:val="47"/>
        </w:numPr>
        <w:rPr>
          <w:sz w:val="24"/>
        </w:rPr>
      </w:pPr>
      <w:r>
        <w:rPr>
          <w:sz w:val="24"/>
          <w:lang w:val="en-GB"/>
        </w:rPr>
        <w:t>2-3 veiksmai kar</w:t>
      </w:r>
      <w:r>
        <w:rPr>
          <w:sz w:val="24"/>
        </w:rPr>
        <w:t xml:space="preserve">tojami tol, kol sąrašo ilgis nelygus </w:t>
      </w:r>
      <w:r>
        <w:rPr>
          <w:sz w:val="24"/>
          <w:lang w:val="en-GB"/>
        </w:rPr>
        <w:t>1 (kai s</w:t>
      </w:r>
      <w:r>
        <w:rPr>
          <w:sz w:val="24"/>
        </w:rPr>
        <w:t xml:space="preserve">ąrašo ilgis lygus </w:t>
      </w:r>
      <w:r>
        <w:rPr>
          <w:sz w:val="24"/>
          <w:lang w:val="en-GB"/>
        </w:rPr>
        <w:t>1, tai atitinka, jog turnyras baig</w:t>
      </w:r>
      <w:r>
        <w:rPr>
          <w:sz w:val="24"/>
        </w:rPr>
        <w:t>ėsi ir jau aiškus turnyro nugalėtojas).</w:t>
      </w:r>
    </w:p>
    <w:p w:rsidR="00E230A9" w:rsidRDefault="00E230A9" w:rsidP="00E230A9">
      <w:pPr>
        <w:pStyle w:val="Heading2"/>
        <w:tabs>
          <w:tab w:val="clear" w:pos="2268"/>
          <w:tab w:val="left" w:pos="2632"/>
        </w:tabs>
        <w:ind w:left="993"/>
      </w:pPr>
      <w:bookmarkStart w:id="6" w:name="_Toc483968060"/>
      <w:r>
        <w:t>Programos tekstas</w:t>
      </w:r>
      <w:bookmarkEnd w:id="6"/>
    </w:p>
    <w:p w:rsidR="008B152A" w:rsidRPr="008B152A" w:rsidRDefault="008B152A" w:rsidP="008B152A">
      <w:pPr>
        <w:ind w:firstLine="0"/>
        <w:rPr>
          <w:rFonts w:ascii="Consolas" w:hAnsi="Consolas"/>
          <w:sz w:val="20"/>
        </w:rPr>
      </w:pPr>
      <w:r w:rsidRPr="008B152A">
        <w:rPr>
          <w:rFonts w:ascii="Consolas" w:hAnsi="Consolas"/>
          <w:sz w:val="20"/>
        </w:rPr>
        <w:t>"""</w:t>
      </w:r>
    </w:p>
    <w:p w:rsidR="008B152A" w:rsidRPr="008B152A" w:rsidRDefault="008B152A" w:rsidP="008B152A">
      <w:pPr>
        <w:ind w:firstLine="0"/>
        <w:rPr>
          <w:rFonts w:ascii="Consolas" w:hAnsi="Consolas"/>
          <w:sz w:val="20"/>
        </w:rPr>
      </w:pPr>
      <w:r w:rsidRPr="008B152A">
        <w:rPr>
          <w:rFonts w:ascii="Consolas" w:hAnsi="Consolas"/>
          <w:sz w:val="20"/>
        </w:rPr>
        <w:t>Problem: 1241 - Jollybee Tournament</w:t>
      </w:r>
    </w:p>
    <w:p w:rsidR="008B152A" w:rsidRPr="008B152A" w:rsidRDefault="008B152A" w:rsidP="008B152A">
      <w:pPr>
        <w:ind w:firstLine="0"/>
        <w:rPr>
          <w:rFonts w:ascii="Consolas" w:hAnsi="Consolas"/>
          <w:sz w:val="20"/>
        </w:rPr>
      </w:pPr>
      <w:r w:rsidRPr="008B152A">
        <w:rPr>
          <w:rFonts w:ascii="Consolas" w:hAnsi="Consolas"/>
          <w:sz w:val="20"/>
        </w:rPr>
        <w:t>Link: https://uva.onlinejudge.org/index.php?option=com_onlinejudge&amp;Itemid=8&amp;category=247&amp;page=show_problem&amp;problem=3682</w:t>
      </w:r>
    </w:p>
    <w:p w:rsidR="008B152A" w:rsidRPr="008B152A" w:rsidRDefault="008B152A" w:rsidP="008B152A">
      <w:pPr>
        <w:ind w:firstLine="0"/>
        <w:rPr>
          <w:rFonts w:ascii="Consolas" w:hAnsi="Consolas"/>
          <w:sz w:val="20"/>
        </w:rPr>
      </w:pPr>
      <w:r w:rsidRPr="008B152A">
        <w:rPr>
          <w:rFonts w:ascii="Consolas" w:hAnsi="Consolas"/>
          <w:sz w:val="20"/>
        </w:rPr>
        <w:t>Mangirdas Kazlauskas IFF-4/1</w:t>
      </w:r>
    </w:p>
    <w:p w:rsidR="008B152A" w:rsidRPr="008B152A" w:rsidRDefault="008B152A" w:rsidP="008B152A">
      <w:pPr>
        <w:ind w:firstLine="0"/>
        <w:rPr>
          <w:rFonts w:ascii="Consolas" w:hAnsi="Consolas"/>
          <w:sz w:val="20"/>
        </w:rPr>
      </w:pPr>
      <w:r w:rsidRPr="008B152A">
        <w:rPr>
          <w:rFonts w:ascii="Consolas" w:hAnsi="Consolas"/>
          <w:sz w:val="20"/>
        </w:rPr>
        <w:t>"""</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from math import pow</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class Tournament:</w:t>
      </w:r>
    </w:p>
    <w:p w:rsidR="008B152A" w:rsidRPr="008B152A" w:rsidRDefault="008B152A" w:rsidP="008B152A">
      <w:pPr>
        <w:ind w:firstLine="0"/>
        <w:rPr>
          <w:rFonts w:ascii="Consolas" w:hAnsi="Consolas"/>
          <w:sz w:val="20"/>
        </w:rPr>
      </w:pPr>
      <w:r w:rsidRPr="008B152A">
        <w:rPr>
          <w:rFonts w:ascii="Consolas" w:hAnsi="Consolas"/>
          <w:sz w:val="20"/>
        </w:rPr>
        <w:tab/>
        <w:t>def __init__(self, n, m_list):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self._n = n</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self._m_list = m_list</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ab/>
        <w:t>def n(self):</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return self._n</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ab/>
        <w:t>def m_list(self):</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return self._m_list</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read_input():</w:t>
      </w:r>
    </w:p>
    <w:p w:rsidR="008B152A" w:rsidRPr="008B152A" w:rsidRDefault="008B152A" w:rsidP="008B152A">
      <w:pPr>
        <w:ind w:firstLine="0"/>
        <w:rPr>
          <w:rFonts w:ascii="Consolas" w:hAnsi="Consolas"/>
          <w:sz w:val="20"/>
        </w:rPr>
      </w:pPr>
      <w:r w:rsidRPr="008B152A">
        <w:rPr>
          <w:rFonts w:ascii="Consolas" w:hAnsi="Consolas"/>
          <w:sz w:val="20"/>
        </w:rPr>
        <w:tab/>
        <w:t>t = int(input())</w:t>
      </w:r>
    </w:p>
    <w:p w:rsidR="008B152A" w:rsidRPr="008B152A" w:rsidRDefault="008B152A" w:rsidP="008B152A">
      <w:pPr>
        <w:ind w:firstLine="0"/>
        <w:rPr>
          <w:rFonts w:ascii="Consolas" w:hAnsi="Consolas"/>
          <w:sz w:val="20"/>
        </w:rPr>
      </w:pPr>
      <w:r w:rsidRPr="008B152A">
        <w:rPr>
          <w:rFonts w:ascii="Consolas" w:hAnsi="Consolas"/>
          <w:sz w:val="20"/>
        </w:rPr>
        <w:tab/>
        <w:t>n_list = list()</w:t>
      </w:r>
    </w:p>
    <w:p w:rsidR="008B152A" w:rsidRPr="008B152A" w:rsidRDefault="008B152A" w:rsidP="008B152A">
      <w:pPr>
        <w:ind w:firstLine="0"/>
        <w:rPr>
          <w:rFonts w:ascii="Consolas" w:hAnsi="Consolas"/>
          <w:sz w:val="20"/>
        </w:rPr>
      </w:pPr>
      <w:r w:rsidRPr="008B152A">
        <w:rPr>
          <w:rFonts w:ascii="Consolas" w:hAnsi="Consolas"/>
          <w:sz w:val="20"/>
        </w:rPr>
        <w:tab/>
        <w:t>m_lists = list()</w:t>
      </w:r>
    </w:p>
    <w:p w:rsidR="008B152A" w:rsidRPr="008B152A" w:rsidRDefault="008B152A" w:rsidP="008B152A">
      <w:pPr>
        <w:ind w:firstLine="0"/>
        <w:rPr>
          <w:rFonts w:ascii="Consolas" w:hAnsi="Consolas"/>
          <w:sz w:val="20"/>
        </w:rPr>
      </w:pPr>
      <w:r w:rsidRPr="008B152A">
        <w:rPr>
          <w:rFonts w:ascii="Consolas" w:hAnsi="Consolas"/>
          <w:sz w:val="20"/>
        </w:rPr>
        <w:tab/>
        <w:t>for i in range(t):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n, _ = [int(x) for x in input().split()]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m_list = [int(x) for x in input().split()]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n_list.append(n)</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m_lists.append(m_list)</w:t>
      </w:r>
    </w:p>
    <w:p w:rsidR="008B152A" w:rsidRPr="008B152A" w:rsidRDefault="008B152A" w:rsidP="008B152A">
      <w:pPr>
        <w:ind w:firstLine="0"/>
        <w:rPr>
          <w:rFonts w:ascii="Consolas" w:hAnsi="Consolas"/>
          <w:sz w:val="20"/>
        </w:rPr>
      </w:pPr>
      <w:r w:rsidRPr="008B152A">
        <w:rPr>
          <w:rFonts w:ascii="Consolas" w:hAnsi="Consolas"/>
          <w:sz w:val="20"/>
        </w:rPr>
        <w:tab/>
        <w:t>return n_list, m_lists</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print_output(result):</w:t>
      </w:r>
    </w:p>
    <w:p w:rsidR="008B152A" w:rsidRPr="008B152A" w:rsidRDefault="008B152A" w:rsidP="008B152A">
      <w:pPr>
        <w:ind w:firstLine="0"/>
        <w:rPr>
          <w:rFonts w:ascii="Consolas" w:hAnsi="Consolas"/>
          <w:sz w:val="20"/>
        </w:rPr>
      </w:pPr>
      <w:r w:rsidRPr="008B152A">
        <w:rPr>
          <w:rFonts w:ascii="Consolas" w:hAnsi="Consolas"/>
          <w:sz w:val="20"/>
        </w:rPr>
        <w:tab/>
        <w:t>for i in result: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print(i)</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read_from_file(filename):</w:t>
      </w:r>
    </w:p>
    <w:p w:rsidR="008B152A" w:rsidRPr="008B152A" w:rsidRDefault="008B152A" w:rsidP="008B152A">
      <w:pPr>
        <w:ind w:firstLine="0"/>
        <w:rPr>
          <w:rFonts w:ascii="Consolas" w:hAnsi="Consolas"/>
          <w:sz w:val="20"/>
        </w:rPr>
      </w:pPr>
      <w:r w:rsidRPr="008B152A">
        <w:rPr>
          <w:rFonts w:ascii="Consolas" w:hAnsi="Consolas"/>
          <w:sz w:val="20"/>
        </w:rPr>
        <w:tab/>
        <w:t>with open(filename, mode='rt') as f:</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t = int(next(f))</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n_list = list()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m_lists = list()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for i in range(t):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r>
      <w:r w:rsidRPr="008B152A">
        <w:rPr>
          <w:rFonts w:ascii="Consolas" w:hAnsi="Consolas"/>
          <w:sz w:val="20"/>
        </w:rPr>
        <w:tab/>
        <w:t>n, _ = [int(x) for x in next(f).split()]</w:t>
      </w:r>
    </w:p>
    <w:p w:rsidR="008B152A" w:rsidRPr="008B152A" w:rsidRDefault="008B152A" w:rsidP="008B152A">
      <w:pPr>
        <w:ind w:firstLine="0"/>
        <w:rPr>
          <w:rFonts w:ascii="Consolas" w:hAnsi="Consolas"/>
          <w:sz w:val="20"/>
        </w:rPr>
      </w:pPr>
      <w:r w:rsidRPr="008B152A">
        <w:rPr>
          <w:rFonts w:ascii="Consolas" w:hAnsi="Consolas"/>
          <w:sz w:val="20"/>
        </w:rPr>
        <w:lastRenderedPageBreak/>
        <w:tab/>
      </w:r>
      <w:r w:rsidRPr="008B152A">
        <w:rPr>
          <w:rFonts w:ascii="Consolas" w:hAnsi="Consolas"/>
          <w:sz w:val="20"/>
        </w:rPr>
        <w:tab/>
      </w:r>
      <w:r w:rsidRPr="008B152A">
        <w:rPr>
          <w:rFonts w:ascii="Consolas" w:hAnsi="Consolas"/>
          <w:sz w:val="20"/>
        </w:rPr>
        <w:tab/>
        <w:t>m_list = [int(x) for x in next(f).split()]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r>
      <w:r w:rsidRPr="008B152A">
        <w:rPr>
          <w:rFonts w:ascii="Consolas" w:hAnsi="Consolas"/>
          <w:sz w:val="20"/>
        </w:rPr>
        <w:tab/>
        <w:t>n_list.append(n)</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r>
      <w:r w:rsidRPr="008B152A">
        <w:rPr>
          <w:rFonts w:ascii="Consolas" w:hAnsi="Consolas"/>
          <w:sz w:val="20"/>
        </w:rPr>
        <w:tab/>
        <w:t>m_lists.append(m_list)</w:t>
      </w:r>
    </w:p>
    <w:p w:rsidR="008B152A" w:rsidRPr="008B152A" w:rsidRDefault="008B152A" w:rsidP="008B152A">
      <w:pPr>
        <w:ind w:firstLine="0"/>
        <w:rPr>
          <w:rFonts w:ascii="Consolas" w:hAnsi="Consolas"/>
          <w:sz w:val="20"/>
        </w:rPr>
      </w:pPr>
      <w:r w:rsidRPr="008B152A">
        <w:rPr>
          <w:rFonts w:ascii="Consolas" w:hAnsi="Consolas"/>
          <w:sz w:val="20"/>
        </w:rPr>
        <w:tab/>
        <w:t>return n_list, m_lists</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print_to_file(filename, results):</w:t>
      </w:r>
    </w:p>
    <w:p w:rsidR="008B152A" w:rsidRPr="008B152A" w:rsidRDefault="008B152A" w:rsidP="008B152A">
      <w:pPr>
        <w:ind w:firstLine="0"/>
        <w:rPr>
          <w:rFonts w:ascii="Consolas" w:hAnsi="Consolas"/>
          <w:sz w:val="20"/>
        </w:rPr>
      </w:pPr>
      <w:r w:rsidRPr="008B152A">
        <w:rPr>
          <w:rFonts w:ascii="Consolas" w:hAnsi="Consolas"/>
          <w:sz w:val="20"/>
        </w:rPr>
        <w:tab/>
        <w:t>with open(filename, mode='wt') as f:</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f.writelines("{}\n".format(i) for i in results)</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init_tournaments(n_list, m_lists):</w:t>
      </w:r>
    </w:p>
    <w:p w:rsidR="008B152A" w:rsidRPr="008B152A" w:rsidRDefault="008B152A" w:rsidP="008B152A">
      <w:pPr>
        <w:ind w:firstLine="0"/>
        <w:rPr>
          <w:rFonts w:ascii="Consolas" w:hAnsi="Consolas"/>
          <w:sz w:val="20"/>
        </w:rPr>
      </w:pPr>
      <w:r w:rsidRPr="008B152A">
        <w:rPr>
          <w:rFonts w:ascii="Consolas" w:hAnsi="Consolas"/>
          <w:sz w:val="20"/>
        </w:rPr>
        <w:tab/>
        <w:t>tournaments = [Tournament(n_list[x], m_lists[x]) for x in range(len(n_list))]</w:t>
      </w:r>
    </w:p>
    <w:p w:rsidR="008B152A" w:rsidRPr="008B152A" w:rsidRDefault="008B152A" w:rsidP="008B152A">
      <w:pPr>
        <w:ind w:firstLine="0"/>
        <w:rPr>
          <w:rFonts w:ascii="Consolas" w:hAnsi="Consolas"/>
          <w:sz w:val="20"/>
        </w:rPr>
      </w:pPr>
      <w:r w:rsidRPr="008B152A">
        <w:rPr>
          <w:rFonts w:ascii="Consolas" w:hAnsi="Consolas"/>
          <w:sz w:val="20"/>
        </w:rPr>
        <w:tab/>
        <w:t>return tournaments</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calculate_walkover_matches(tournament):</w:t>
      </w:r>
    </w:p>
    <w:p w:rsidR="008B152A" w:rsidRPr="008B152A" w:rsidRDefault="008B152A" w:rsidP="008B152A">
      <w:pPr>
        <w:ind w:firstLine="0"/>
        <w:rPr>
          <w:rFonts w:ascii="Consolas" w:hAnsi="Consolas"/>
          <w:sz w:val="20"/>
        </w:rPr>
      </w:pPr>
      <w:r w:rsidRPr="008B152A">
        <w:rPr>
          <w:rFonts w:ascii="Consolas" w:hAnsi="Consolas"/>
          <w:sz w:val="20"/>
        </w:rPr>
        <w:tab/>
        <w:t>walkover_matches_counter = 0</w:t>
      </w:r>
    </w:p>
    <w:p w:rsidR="008B152A" w:rsidRPr="008B152A" w:rsidRDefault="008B152A" w:rsidP="008B152A">
      <w:pPr>
        <w:ind w:firstLine="0"/>
        <w:rPr>
          <w:rFonts w:ascii="Consolas" w:hAnsi="Consolas"/>
          <w:sz w:val="20"/>
        </w:rPr>
      </w:pPr>
      <w:r w:rsidRPr="008B152A">
        <w:rPr>
          <w:rFonts w:ascii="Consolas" w:hAnsi="Consolas"/>
          <w:sz w:val="20"/>
        </w:rPr>
        <w:tab/>
        <w:t>participants_list = [0 if i+1 in tournament.m_list() else 1 for i in range(int(pow(2, tournament.n())))]</w:t>
      </w:r>
    </w:p>
    <w:p w:rsidR="008B152A" w:rsidRPr="008B152A" w:rsidRDefault="008B152A" w:rsidP="008B152A">
      <w:pPr>
        <w:ind w:firstLine="0"/>
        <w:rPr>
          <w:rFonts w:ascii="Consolas" w:hAnsi="Consolas"/>
          <w:sz w:val="20"/>
        </w:rPr>
      </w:pPr>
      <w:r w:rsidRPr="008B152A">
        <w:rPr>
          <w:rFonts w:ascii="Consolas" w:hAnsi="Consolas"/>
          <w:sz w:val="20"/>
        </w:rPr>
        <w:tab/>
        <w:t>while len(participants_list) &gt; 1:</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iterator = iter(participants_list)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new_participants_list = list()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for i in iterator:</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r>
      <w:r w:rsidRPr="008B152A">
        <w:rPr>
          <w:rFonts w:ascii="Consolas" w:hAnsi="Consolas"/>
          <w:sz w:val="20"/>
        </w:rPr>
        <w:tab/>
        <w:t>status, increment = get_match_status(i, next(iterator))</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r>
      <w:r w:rsidRPr="008B152A">
        <w:rPr>
          <w:rFonts w:ascii="Consolas" w:hAnsi="Consolas"/>
          <w:sz w:val="20"/>
        </w:rPr>
        <w:tab/>
        <w:t>new_participants_list.append(status)</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r>
      <w:r w:rsidRPr="008B152A">
        <w:rPr>
          <w:rFonts w:ascii="Consolas" w:hAnsi="Consolas"/>
          <w:sz w:val="20"/>
        </w:rPr>
        <w:tab/>
        <w:t>walkover_matches_counter += increment</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participants_list = new_participants_list</w:t>
      </w:r>
    </w:p>
    <w:p w:rsidR="008B152A" w:rsidRPr="008B152A" w:rsidRDefault="008B152A" w:rsidP="008B152A">
      <w:pPr>
        <w:ind w:firstLine="0"/>
        <w:rPr>
          <w:rFonts w:ascii="Consolas" w:hAnsi="Consolas"/>
          <w:sz w:val="20"/>
        </w:rPr>
      </w:pPr>
      <w:r w:rsidRPr="008B152A">
        <w:rPr>
          <w:rFonts w:ascii="Consolas" w:hAnsi="Consolas"/>
          <w:sz w:val="20"/>
        </w:rPr>
        <w:tab/>
        <w:t>return walkover_matches_counter</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get_match_status(x, y):</w:t>
      </w:r>
    </w:p>
    <w:p w:rsidR="008B152A" w:rsidRPr="008B152A" w:rsidRDefault="008B152A" w:rsidP="008B152A">
      <w:pPr>
        <w:ind w:firstLine="0"/>
        <w:rPr>
          <w:rFonts w:ascii="Consolas" w:hAnsi="Consolas"/>
          <w:sz w:val="20"/>
        </w:rPr>
      </w:pPr>
      <w:r w:rsidRPr="008B152A">
        <w:rPr>
          <w:rFonts w:ascii="Consolas" w:hAnsi="Consolas"/>
          <w:sz w:val="20"/>
        </w:rPr>
        <w:tab/>
        <w:t>if x != y:</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return 1, 1</w:t>
      </w:r>
    </w:p>
    <w:p w:rsidR="008B152A" w:rsidRPr="008B152A" w:rsidRDefault="008B152A" w:rsidP="008B152A">
      <w:pPr>
        <w:ind w:firstLine="0"/>
        <w:rPr>
          <w:rFonts w:ascii="Consolas" w:hAnsi="Consolas"/>
          <w:sz w:val="20"/>
        </w:rPr>
      </w:pPr>
      <w:r w:rsidRPr="008B152A">
        <w:rPr>
          <w:rFonts w:ascii="Consolas" w:hAnsi="Consolas"/>
          <w:sz w:val="20"/>
        </w:rPr>
        <w:tab/>
        <w:t>elif x == y and x == 1:</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return 1, 0</w:t>
      </w:r>
    </w:p>
    <w:p w:rsidR="008B152A" w:rsidRPr="008B152A" w:rsidRDefault="008B152A" w:rsidP="008B152A">
      <w:pPr>
        <w:ind w:firstLine="0"/>
        <w:rPr>
          <w:rFonts w:ascii="Consolas" w:hAnsi="Consolas"/>
          <w:sz w:val="20"/>
        </w:rPr>
      </w:pPr>
      <w:r w:rsidRPr="008B152A">
        <w:rPr>
          <w:rFonts w:ascii="Consolas" w:hAnsi="Consolas"/>
          <w:sz w:val="20"/>
        </w:rPr>
        <w:tab/>
        <w:t>else:</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return 0, 0</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def main(io_file=True, input_file='data.txt', output_file='results.txt'):</w:t>
      </w:r>
    </w:p>
    <w:p w:rsidR="008B152A" w:rsidRPr="008B152A" w:rsidRDefault="008B152A" w:rsidP="008B152A">
      <w:pPr>
        <w:ind w:firstLine="0"/>
        <w:rPr>
          <w:rFonts w:ascii="Consolas" w:hAnsi="Consolas"/>
          <w:sz w:val="20"/>
        </w:rPr>
      </w:pPr>
      <w:r w:rsidRPr="008B152A">
        <w:rPr>
          <w:rFonts w:ascii="Consolas" w:hAnsi="Consolas"/>
          <w:sz w:val="20"/>
        </w:rPr>
        <w:tab/>
        <w:t>input_output_file = io_file</w:t>
      </w:r>
    </w:p>
    <w:p w:rsidR="008B152A" w:rsidRPr="008B152A" w:rsidRDefault="008B152A" w:rsidP="008B152A">
      <w:pPr>
        <w:ind w:firstLine="0"/>
        <w:rPr>
          <w:rFonts w:ascii="Consolas" w:hAnsi="Consolas"/>
          <w:sz w:val="20"/>
        </w:rPr>
      </w:pPr>
      <w:r w:rsidRPr="008B152A">
        <w:rPr>
          <w:rFonts w:ascii="Consolas" w:hAnsi="Consolas"/>
          <w:sz w:val="20"/>
        </w:rPr>
        <w:tab/>
        <w:t>if input_output_file:</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n_list, m_lists = read_from_file(input_file)</w:t>
      </w:r>
    </w:p>
    <w:p w:rsidR="008B152A" w:rsidRPr="008B152A" w:rsidRDefault="008B152A" w:rsidP="008B152A">
      <w:pPr>
        <w:ind w:firstLine="0"/>
        <w:rPr>
          <w:rFonts w:ascii="Consolas" w:hAnsi="Consolas"/>
          <w:sz w:val="20"/>
        </w:rPr>
      </w:pPr>
      <w:r w:rsidRPr="008B152A">
        <w:rPr>
          <w:rFonts w:ascii="Consolas" w:hAnsi="Consolas"/>
          <w:sz w:val="20"/>
        </w:rPr>
        <w:tab/>
        <w:t>else:</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n_list, m_lists = read_input()</w:t>
      </w:r>
    </w:p>
    <w:p w:rsidR="008B152A" w:rsidRPr="008B152A" w:rsidRDefault="008B152A" w:rsidP="008B152A">
      <w:pPr>
        <w:ind w:firstLine="0"/>
        <w:rPr>
          <w:rFonts w:ascii="Consolas" w:hAnsi="Consolas"/>
          <w:sz w:val="20"/>
        </w:rPr>
      </w:pPr>
      <w:r w:rsidRPr="008B152A">
        <w:rPr>
          <w:rFonts w:ascii="Consolas" w:hAnsi="Consolas"/>
          <w:sz w:val="20"/>
        </w:rPr>
        <w:tab/>
        <w:t>tournaments = init_tournaments(n_list, m_lists)</w:t>
      </w:r>
    </w:p>
    <w:p w:rsidR="008B152A" w:rsidRPr="008B152A" w:rsidRDefault="008B152A" w:rsidP="008B152A">
      <w:pPr>
        <w:ind w:firstLine="0"/>
        <w:rPr>
          <w:rFonts w:ascii="Consolas" w:hAnsi="Consolas"/>
          <w:sz w:val="20"/>
        </w:rPr>
      </w:pPr>
      <w:r w:rsidRPr="008B152A">
        <w:rPr>
          <w:rFonts w:ascii="Consolas" w:hAnsi="Consolas"/>
          <w:sz w:val="20"/>
        </w:rPr>
        <w:tab/>
        <w:t>walkover_matches_list = [calculate_walkover_matches(tournament) for tournament in tournaments]</w:t>
      </w:r>
    </w:p>
    <w:p w:rsidR="008B152A" w:rsidRPr="008B152A" w:rsidRDefault="008B152A" w:rsidP="008B152A">
      <w:pPr>
        <w:ind w:firstLine="0"/>
        <w:rPr>
          <w:rFonts w:ascii="Consolas" w:hAnsi="Consolas"/>
          <w:sz w:val="20"/>
        </w:rPr>
      </w:pPr>
      <w:r w:rsidRPr="008B152A">
        <w:rPr>
          <w:rFonts w:ascii="Consolas" w:hAnsi="Consolas"/>
          <w:sz w:val="20"/>
        </w:rPr>
        <w:tab/>
        <w:t>if input_output_file:</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print_to_file(output_file, walkover_matches_list)</w:t>
      </w:r>
    </w:p>
    <w:p w:rsidR="008B152A" w:rsidRPr="008B152A" w:rsidRDefault="008B152A" w:rsidP="008B152A">
      <w:pPr>
        <w:ind w:firstLine="0"/>
        <w:rPr>
          <w:rFonts w:ascii="Consolas" w:hAnsi="Consolas"/>
          <w:sz w:val="20"/>
        </w:rPr>
      </w:pPr>
      <w:r w:rsidRPr="008B152A">
        <w:rPr>
          <w:rFonts w:ascii="Consolas" w:hAnsi="Consolas"/>
          <w:sz w:val="20"/>
        </w:rPr>
        <w:tab/>
        <w:t>else:</w:t>
      </w:r>
    </w:p>
    <w:p w:rsidR="008B152A" w:rsidRPr="008B152A" w:rsidRDefault="008B152A" w:rsidP="008B152A">
      <w:pPr>
        <w:ind w:firstLine="0"/>
        <w:rPr>
          <w:rFonts w:ascii="Consolas" w:hAnsi="Consolas"/>
          <w:sz w:val="20"/>
        </w:rPr>
      </w:pPr>
      <w:r w:rsidRPr="008B152A">
        <w:rPr>
          <w:rFonts w:ascii="Consolas" w:hAnsi="Consolas"/>
          <w:sz w:val="20"/>
        </w:rPr>
        <w:tab/>
      </w:r>
      <w:r w:rsidRPr="008B152A">
        <w:rPr>
          <w:rFonts w:ascii="Consolas" w:hAnsi="Consolas"/>
          <w:sz w:val="20"/>
        </w:rPr>
        <w:tab/>
        <w:t>print_output(walkover_matches_list)</w:t>
      </w: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p>
    <w:p w:rsidR="008B152A" w:rsidRPr="008B152A" w:rsidRDefault="008B152A" w:rsidP="008B152A">
      <w:pPr>
        <w:ind w:firstLine="0"/>
        <w:rPr>
          <w:rFonts w:ascii="Consolas" w:hAnsi="Consolas"/>
          <w:sz w:val="20"/>
        </w:rPr>
      </w:pPr>
      <w:r w:rsidRPr="008B152A">
        <w:rPr>
          <w:rFonts w:ascii="Consolas" w:hAnsi="Consolas"/>
          <w:sz w:val="20"/>
        </w:rPr>
        <w:t>if __name__ == '__main__':</w:t>
      </w:r>
    </w:p>
    <w:p w:rsidR="00665747" w:rsidRDefault="008B152A" w:rsidP="008B152A">
      <w:pPr>
        <w:ind w:firstLine="0"/>
        <w:rPr>
          <w:rFonts w:ascii="Consolas" w:hAnsi="Consolas"/>
          <w:sz w:val="20"/>
        </w:rPr>
      </w:pPr>
      <w:r w:rsidRPr="008B152A">
        <w:rPr>
          <w:rFonts w:ascii="Consolas" w:hAnsi="Consolas"/>
          <w:sz w:val="20"/>
        </w:rPr>
        <w:tab/>
        <w:t>main()</w:t>
      </w:r>
    </w:p>
    <w:p w:rsidR="007153DC" w:rsidRPr="008B152A" w:rsidRDefault="00665747" w:rsidP="00665747">
      <w:pPr>
        <w:ind w:firstLine="0"/>
        <w:jc w:val="left"/>
        <w:rPr>
          <w:rFonts w:ascii="Consolas" w:hAnsi="Consolas"/>
          <w:sz w:val="20"/>
        </w:rPr>
      </w:pPr>
      <w:r>
        <w:rPr>
          <w:rFonts w:ascii="Consolas" w:hAnsi="Consolas"/>
          <w:sz w:val="20"/>
        </w:rPr>
        <w:br w:type="page"/>
      </w:r>
    </w:p>
    <w:p w:rsidR="00E230A9" w:rsidRPr="00E230A9" w:rsidRDefault="00E230A9" w:rsidP="00E230A9">
      <w:pPr>
        <w:pStyle w:val="Heading2"/>
        <w:tabs>
          <w:tab w:val="clear" w:pos="2268"/>
          <w:tab w:val="left" w:pos="2977"/>
        </w:tabs>
        <w:ind w:left="993"/>
      </w:pPr>
      <w:bookmarkStart w:id="7" w:name="_Toc483968061"/>
      <w:r>
        <w:lastRenderedPageBreak/>
        <w:t>Pradiniai duomenys ir rezultatai</w:t>
      </w:r>
      <w:bookmarkEnd w:id="7"/>
    </w:p>
    <w:p w:rsidR="00665747" w:rsidRDefault="00665747" w:rsidP="004728FA">
      <w:pPr>
        <w:ind w:left="426" w:firstLine="0"/>
        <w:jc w:val="left"/>
        <w:rPr>
          <w:sz w:val="24"/>
        </w:rPr>
      </w:pPr>
    </w:p>
    <w:p w:rsidR="00665747" w:rsidRPr="00665747" w:rsidRDefault="00665747" w:rsidP="00665747">
      <w:pPr>
        <w:ind w:left="426" w:firstLine="0"/>
        <w:jc w:val="left"/>
        <w:rPr>
          <w:b/>
          <w:sz w:val="24"/>
          <w:szCs w:val="24"/>
        </w:rPr>
      </w:pPr>
      <w:r w:rsidRPr="00665747">
        <w:rPr>
          <w:b/>
          <w:sz w:val="24"/>
          <w:szCs w:val="24"/>
        </w:rPr>
        <w:t>Pradiniai duomenys:</w:t>
      </w:r>
    </w:p>
    <w:p w:rsidR="00665747" w:rsidRPr="00665747" w:rsidRDefault="00665747" w:rsidP="00665747">
      <w:pPr>
        <w:ind w:left="426" w:firstLine="0"/>
        <w:jc w:val="left"/>
        <w:rPr>
          <w:sz w:val="24"/>
          <w:szCs w:val="24"/>
        </w:rPr>
      </w:pPr>
      <w:r w:rsidRPr="00665747">
        <w:rPr>
          <w:sz w:val="24"/>
          <w:szCs w:val="24"/>
        </w:rPr>
        <w:t>3</w:t>
      </w:r>
    </w:p>
    <w:p w:rsidR="00665747" w:rsidRPr="00665747" w:rsidRDefault="00665747" w:rsidP="00665747">
      <w:pPr>
        <w:ind w:left="426" w:firstLine="0"/>
        <w:jc w:val="left"/>
        <w:rPr>
          <w:sz w:val="24"/>
          <w:szCs w:val="24"/>
        </w:rPr>
      </w:pPr>
      <w:r w:rsidRPr="00665747">
        <w:rPr>
          <w:sz w:val="24"/>
          <w:szCs w:val="24"/>
        </w:rPr>
        <w:t>2 2</w:t>
      </w:r>
    </w:p>
    <w:p w:rsidR="00665747" w:rsidRPr="00665747" w:rsidRDefault="00665747" w:rsidP="00665747">
      <w:pPr>
        <w:ind w:left="426" w:firstLine="0"/>
        <w:jc w:val="left"/>
        <w:rPr>
          <w:sz w:val="24"/>
          <w:szCs w:val="24"/>
        </w:rPr>
      </w:pPr>
      <w:r w:rsidRPr="00665747">
        <w:rPr>
          <w:sz w:val="24"/>
          <w:szCs w:val="24"/>
        </w:rPr>
        <w:t>3 4</w:t>
      </w:r>
    </w:p>
    <w:p w:rsidR="00665747" w:rsidRPr="00665747" w:rsidRDefault="00665747" w:rsidP="00665747">
      <w:pPr>
        <w:ind w:left="426" w:firstLine="0"/>
        <w:jc w:val="left"/>
        <w:rPr>
          <w:sz w:val="24"/>
          <w:szCs w:val="24"/>
        </w:rPr>
      </w:pPr>
      <w:r w:rsidRPr="00665747">
        <w:rPr>
          <w:sz w:val="24"/>
          <w:szCs w:val="24"/>
        </w:rPr>
        <w:t>3 5</w:t>
      </w:r>
    </w:p>
    <w:p w:rsidR="00665747" w:rsidRPr="00665747" w:rsidRDefault="00665747" w:rsidP="00665747">
      <w:pPr>
        <w:ind w:left="426" w:firstLine="0"/>
        <w:jc w:val="left"/>
        <w:rPr>
          <w:sz w:val="24"/>
          <w:szCs w:val="24"/>
        </w:rPr>
      </w:pPr>
      <w:r w:rsidRPr="00665747">
        <w:rPr>
          <w:sz w:val="24"/>
          <w:szCs w:val="24"/>
        </w:rPr>
        <w:t>1 2 3 4 5</w:t>
      </w:r>
    </w:p>
    <w:p w:rsidR="00665747" w:rsidRPr="00665747" w:rsidRDefault="00665747" w:rsidP="00665747">
      <w:pPr>
        <w:ind w:left="426" w:firstLine="0"/>
        <w:jc w:val="left"/>
        <w:rPr>
          <w:sz w:val="24"/>
          <w:szCs w:val="24"/>
        </w:rPr>
      </w:pPr>
      <w:r w:rsidRPr="00665747">
        <w:rPr>
          <w:sz w:val="24"/>
          <w:szCs w:val="24"/>
        </w:rPr>
        <w:t>2 1</w:t>
      </w:r>
    </w:p>
    <w:p w:rsidR="00665747" w:rsidRPr="00665747" w:rsidRDefault="00665747" w:rsidP="00665747">
      <w:pPr>
        <w:ind w:left="426" w:firstLine="0"/>
        <w:jc w:val="left"/>
        <w:rPr>
          <w:sz w:val="24"/>
          <w:szCs w:val="24"/>
        </w:rPr>
      </w:pPr>
      <w:r w:rsidRPr="00665747">
        <w:rPr>
          <w:sz w:val="24"/>
          <w:szCs w:val="24"/>
        </w:rPr>
        <w:t>2</w:t>
      </w:r>
    </w:p>
    <w:p w:rsidR="00665747" w:rsidRPr="00665747" w:rsidRDefault="00665747" w:rsidP="00665747">
      <w:pPr>
        <w:ind w:left="426" w:firstLine="0"/>
        <w:jc w:val="left"/>
        <w:rPr>
          <w:sz w:val="24"/>
          <w:szCs w:val="24"/>
        </w:rPr>
      </w:pPr>
    </w:p>
    <w:p w:rsidR="00665747" w:rsidRPr="00665747" w:rsidRDefault="00665747" w:rsidP="00665747">
      <w:pPr>
        <w:ind w:left="426" w:firstLine="0"/>
        <w:jc w:val="left"/>
        <w:rPr>
          <w:b/>
          <w:sz w:val="24"/>
          <w:szCs w:val="24"/>
        </w:rPr>
      </w:pPr>
      <w:r w:rsidRPr="00665747">
        <w:rPr>
          <w:b/>
          <w:sz w:val="24"/>
          <w:szCs w:val="24"/>
        </w:rPr>
        <w:t>Rezultatai:</w:t>
      </w:r>
    </w:p>
    <w:p w:rsidR="00665747" w:rsidRPr="00665747" w:rsidRDefault="00665747" w:rsidP="00665747">
      <w:pPr>
        <w:ind w:left="426" w:firstLine="0"/>
        <w:jc w:val="left"/>
        <w:rPr>
          <w:sz w:val="24"/>
          <w:szCs w:val="24"/>
        </w:rPr>
      </w:pPr>
      <w:r w:rsidRPr="00665747">
        <w:rPr>
          <w:sz w:val="24"/>
          <w:szCs w:val="24"/>
        </w:rPr>
        <w:t>1</w:t>
      </w:r>
    </w:p>
    <w:p w:rsidR="00665747" w:rsidRPr="00665747" w:rsidRDefault="00665747" w:rsidP="00665747">
      <w:pPr>
        <w:ind w:left="426" w:firstLine="0"/>
        <w:jc w:val="left"/>
        <w:rPr>
          <w:sz w:val="24"/>
          <w:szCs w:val="24"/>
        </w:rPr>
      </w:pPr>
      <w:r w:rsidRPr="00665747">
        <w:rPr>
          <w:sz w:val="24"/>
          <w:szCs w:val="24"/>
        </w:rPr>
        <w:t>2</w:t>
      </w:r>
    </w:p>
    <w:p w:rsidR="00665747" w:rsidRPr="00665747" w:rsidRDefault="00665747" w:rsidP="00665747">
      <w:pPr>
        <w:ind w:left="426" w:firstLine="0"/>
        <w:jc w:val="left"/>
        <w:rPr>
          <w:sz w:val="24"/>
          <w:szCs w:val="24"/>
        </w:rPr>
      </w:pPr>
      <w:r w:rsidRPr="00665747">
        <w:rPr>
          <w:sz w:val="24"/>
          <w:szCs w:val="24"/>
        </w:rPr>
        <w:t>1</w:t>
      </w:r>
    </w:p>
    <w:p w:rsidR="00665747" w:rsidRDefault="00665747" w:rsidP="00665747">
      <w:pPr>
        <w:ind w:left="426" w:firstLine="0"/>
        <w:jc w:val="left"/>
      </w:pPr>
    </w:p>
    <w:p w:rsidR="00E230A9" w:rsidRPr="00665747" w:rsidRDefault="00665747" w:rsidP="00974812">
      <w:pPr>
        <w:ind w:left="426" w:firstLine="0"/>
        <w:rPr>
          <w:b/>
        </w:rPr>
      </w:pPr>
      <w:r w:rsidRPr="00974812">
        <w:rPr>
          <w:b/>
          <w:sz w:val="24"/>
        </w:rPr>
        <w:t xml:space="preserve">Paaiškinimas: </w:t>
      </w:r>
      <w:r w:rsidRPr="00974812">
        <w:rPr>
          <w:sz w:val="24"/>
        </w:rPr>
        <w:t xml:space="preserve">pirmoje duomenų failų eilutėje duotas sveikasis skaičius </w:t>
      </w:r>
      <w:r w:rsidRPr="00974812">
        <w:rPr>
          <w:i/>
          <w:sz w:val="24"/>
        </w:rPr>
        <w:t>t</w:t>
      </w:r>
      <w:r w:rsidRPr="00974812">
        <w:rPr>
          <w:sz w:val="24"/>
        </w:rPr>
        <w:t xml:space="preserve">, nurodantis, kiek bus nagrinėjama testavimo atvejų (kiek bus nagrinėjama turnyrų). </w:t>
      </w:r>
      <w:r w:rsidR="00974812" w:rsidRPr="00974812">
        <w:rPr>
          <w:sz w:val="24"/>
        </w:rPr>
        <w:t xml:space="preserve">Kiekvienas nagrinėjamas atvejis prasideda dviem sveikaisiais skaičiais </w:t>
      </w:r>
      <w:r w:rsidR="00974812" w:rsidRPr="00974812">
        <w:rPr>
          <w:i/>
          <w:sz w:val="24"/>
        </w:rPr>
        <w:t xml:space="preserve">N </w:t>
      </w:r>
      <m:oMath>
        <m:r>
          <w:rPr>
            <w:rFonts w:ascii="Cambria Math" w:hAnsi="Cambria Math"/>
            <w:sz w:val="24"/>
          </w:rPr>
          <m:t>(1≤N≤10)</m:t>
        </m:r>
      </m:oMath>
      <w:r w:rsidR="00974812" w:rsidRPr="00974812">
        <w:rPr>
          <w:i/>
          <w:sz w:val="24"/>
        </w:rPr>
        <w:t xml:space="preserve"> </w:t>
      </w:r>
      <w:r w:rsidR="00974812" w:rsidRPr="00974812">
        <w:rPr>
          <w:sz w:val="24"/>
        </w:rPr>
        <w:t xml:space="preserve">ir </w:t>
      </w:r>
      <w:r w:rsidR="00974812" w:rsidRPr="00974812">
        <w:rPr>
          <w:i/>
          <w:sz w:val="24"/>
        </w:rPr>
        <w:t xml:space="preserve">M </w:t>
      </w:r>
      <m:oMath>
        <m:d>
          <m:dPr>
            <m:ctrlPr>
              <w:rPr>
                <w:rFonts w:ascii="Cambria Math" w:hAnsi="Cambria Math"/>
                <w:i/>
                <w:sz w:val="24"/>
              </w:rPr>
            </m:ctrlPr>
          </m:dPr>
          <m:e>
            <m:r>
              <w:rPr>
                <w:rFonts w:ascii="Cambria Math" w:hAnsi="Cambria Math"/>
                <w:sz w:val="24"/>
              </w:rPr>
              <m:t>0≤N≤</m:t>
            </m:r>
            <m:sSup>
              <m:sSupPr>
                <m:ctrlPr>
                  <w:rPr>
                    <w:rFonts w:ascii="Cambria Math" w:hAnsi="Cambria Math"/>
                    <w:i/>
                    <w:sz w:val="24"/>
                  </w:rPr>
                </m:ctrlPr>
              </m:sSupPr>
              <m:e>
                <m:r>
                  <w:rPr>
                    <w:rFonts w:ascii="Cambria Math" w:hAnsi="Cambria Math"/>
                    <w:sz w:val="24"/>
                  </w:rPr>
                  <m:t>2</m:t>
                </m:r>
              </m:e>
              <m:sup>
                <m:r>
                  <w:rPr>
                    <w:rFonts w:ascii="Cambria Math" w:hAnsi="Cambria Math"/>
                    <w:sz w:val="24"/>
                  </w:rPr>
                  <m:t>N</m:t>
                </m:r>
              </m:sup>
            </m:sSup>
          </m:e>
        </m:d>
      </m:oMath>
      <w:r w:rsidR="00974812" w:rsidRPr="00974812">
        <w:rPr>
          <w:i/>
          <w:sz w:val="24"/>
        </w:rPr>
        <w:t>.</w:t>
      </w:r>
      <w:r w:rsidR="00974812" w:rsidRPr="00974812">
        <w:rPr>
          <w:sz w:val="24"/>
        </w:rPr>
        <w:t xml:space="preserve"> Kitoje nagrinėjamo </w:t>
      </w:r>
      <w:r w:rsidR="00F26DB6">
        <w:rPr>
          <w:sz w:val="24"/>
        </w:rPr>
        <w:t>atvejo (</w:t>
      </w:r>
      <w:r w:rsidR="00974812" w:rsidRPr="00974812">
        <w:rPr>
          <w:sz w:val="24"/>
        </w:rPr>
        <w:t>turnyro</w:t>
      </w:r>
      <w:r w:rsidR="00F26DB6">
        <w:rPr>
          <w:sz w:val="24"/>
        </w:rPr>
        <w:t>)</w:t>
      </w:r>
      <w:r w:rsidR="00974812" w:rsidRPr="00974812">
        <w:rPr>
          <w:sz w:val="24"/>
        </w:rPr>
        <w:t xml:space="preserve"> eilutėje pateikta </w:t>
      </w:r>
      <w:r w:rsidR="00974812" w:rsidRPr="00974812">
        <w:rPr>
          <w:i/>
          <w:sz w:val="24"/>
        </w:rPr>
        <w:t xml:space="preserve">M </w:t>
      </w:r>
      <w:r w:rsidR="00974812" w:rsidRPr="00974812">
        <w:rPr>
          <w:sz w:val="24"/>
        </w:rPr>
        <w:t xml:space="preserve">sveikųjų skaičių, atitinkančių numerius žaidėjų, kurie atsisakė ar dėl kitų priežasčių negali dalyvauti turnyre.  </w:t>
      </w:r>
      <w:r w:rsidR="00E230A9" w:rsidRPr="00665747">
        <w:rPr>
          <w:b/>
        </w:rPr>
        <w:br w:type="page"/>
      </w:r>
    </w:p>
    <w:p w:rsidR="00E230A9" w:rsidRDefault="00E230A9" w:rsidP="00E230A9">
      <w:pPr>
        <w:pStyle w:val="Heading1"/>
        <w:tabs>
          <w:tab w:val="clear" w:pos="1276"/>
          <w:tab w:val="left" w:pos="1701"/>
          <w:tab w:val="num" w:pos="2127"/>
        </w:tabs>
        <w:ind w:left="426"/>
      </w:pPr>
      <w:bookmarkStart w:id="8" w:name="_Toc483968062"/>
      <w:r>
        <w:lastRenderedPageBreak/>
        <w:t>Scala (L2)</w:t>
      </w:r>
      <w:bookmarkEnd w:id="8"/>
    </w:p>
    <w:p w:rsidR="007153DC" w:rsidRDefault="007153DC" w:rsidP="007153DC">
      <w:pPr>
        <w:pStyle w:val="Heading2"/>
        <w:tabs>
          <w:tab w:val="clear" w:pos="2268"/>
          <w:tab w:val="num" w:pos="3544"/>
        </w:tabs>
        <w:ind w:left="709"/>
      </w:pPr>
      <w:bookmarkStart w:id="9" w:name="_Toc483968063"/>
      <w:r>
        <w:t>Darbo užduotis</w:t>
      </w:r>
      <w:bookmarkEnd w:id="9"/>
    </w:p>
    <w:p w:rsidR="007153DC" w:rsidRDefault="007153DC" w:rsidP="007153DC">
      <w:pPr>
        <w:rPr>
          <w:sz w:val="24"/>
        </w:rPr>
      </w:pPr>
      <w:r>
        <w:rPr>
          <w:sz w:val="24"/>
        </w:rPr>
        <w:t>Naudojantis žaidimo kūrimo imitatoriumi „Scalatron“, suprogramuoti žaidimo robotą, išsiaiškinti Scala kalbos sintaksę bei plačiau panagrinėti šią programavimo kalbą.</w:t>
      </w:r>
    </w:p>
    <w:p w:rsidR="007153DC" w:rsidRDefault="007153DC" w:rsidP="007153DC">
      <w:pPr>
        <w:pStyle w:val="Heading2"/>
        <w:tabs>
          <w:tab w:val="clear" w:pos="2268"/>
        </w:tabs>
        <w:ind w:left="709"/>
      </w:pPr>
      <w:bookmarkStart w:id="10" w:name="_Toc483968064"/>
      <w:r>
        <w:t>Sukurto Scalatron žaidimo roboto kodas</w:t>
      </w:r>
      <w:bookmarkEnd w:id="10"/>
    </w:p>
    <w:p w:rsidR="007153DC" w:rsidRPr="007153DC" w:rsidRDefault="007153DC" w:rsidP="007153DC"/>
    <w:p w:rsidR="007153DC" w:rsidRPr="007153DC" w:rsidRDefault="007153DC" w:rsidP="007153DC">
      <w:pPr>
        <w:ind w:firstLine="0"/>
        <w:jc w:val="left"/>
        <w:rPr>
          <w:rFonts w:ascii="Consolas" w:hAnsi="Consolas"/>
          <w:sz w:val="20"/>
        </w:rPr>
      </w:pPr>
      <w:r w:rsidRPr="007153DC">
        <w:rPr>
          <w:rFonts w:ascii="Consolas" w:hAnsi="Consolas"/>
          <w:sz w:val="20"/>
        </w:rPr>
        <w:t>// Mangirdas Kazlauskas IFF-4/1</w:t>
      </w:r>
    </w:p>
    <w:p w:rsidR="007153DC" w:rsidRPr="007153DC" w:rsidRDefault="007153DC" w:rsidP="007153DC">
      <w:pPr>
        <w:ind w:firstLine="0"/>
        <w:jc w:val="left"/>
        <w:rPr>
          <w:rFonts w:ascii="Consolas" w:hAnsi="Consolas"/>
          <w:sz w:val="20"/>
        </w:rPr>
      </w:pPr>
      <w:r w:rsidRPr="007153DC">
        <w:rPr>
          <w:rFonts w:ascii="Consolas" w:hAnsi="Consolas"/>
          <w:sz w:val="20"/>
        </w:rPr>
        <w:t>/** This bot builds a 'direction value map' that assigns an attractiveness score to</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each of the eight available 45-degree directions. Additional behaviors: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aggressive missiles: approach an enemy master, then explode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defensive missiles: approach an enemy slave and annihilate 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The master bot uses the following state parameters: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dontFireAggressiveMissileUntil</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dontFireDefensiveMissileUntil</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lastDirection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The mini-bots use the following state parameters: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mood = Aggressive | Defensive | Lurking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 target = remaining offset to target location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import util.Random;</w:t>
      </w:r>
    </w:p>
    <w:p w:rsidR="007153DC" w:rsidRPr="007153DC" w:rsidRDefault="007153DC" w:rsidP="007153DC">
      <w:pPr>
        <w:ind w:firstLine="0"/>
        <w:jc w:val="left"/>
        <w:rPr>
          <w:rFonts w:ascii="Consolas" w:hAnsi="Consolas"/>
          <w:sz w:val="20"/>
        </w:rPr>
      </w:pPr>
      <w:r w:rsidRPr="007153DC">
        <w:rPr>
          <w:rFonts w:ascii="Consolas" w:hAnsi="Consolas"/>
          <w:sz w:val="20"/>
        </w:rPr>
        <w:t>import scala.collection.mutable.ListBuffer</w:t>
      </w:r>
    </w:p>
    <w:p w:rsidR="007153DC" w:rsidRPr="007153DC" w:rsidRDefault="007153DC" w:rsidP="007153DC">
      <w:pPr>
        <w:ind w:firstLine="0"/>
        <w:jc w:val="left"/>
        <w:rPr>
          <w:rFonts w:ascii="Consolas" w:hAnsi="Consolas"/>
          <w:sz w:val="20"/>
        </w:rPr>
      </w:pPr>
      <w:r w:rsidRPr="007153DC">
        <w:rPr>
          <w:rFonts w:ascii="Consolas" w:hAnsi="Consolas"/>
          <w:sz w:val="20"/>
        </w:rPr>
        <w:t>import scala.collection.mutable.ArrayBuffer</w:t>
      </w:r>
    </w:p>
    <w:p w:rsidR="007153DC" w:rsidRPr="007153DC" w:rsidRDefault="007153DC" w:rsidP="007153DC">
      <w:pPr>
        <w:ind w:firstLine="0"/>
        <w:jc w:val="left"/>
        <w:rPr>
          <w:rFonts w:ascii="Consolas" w:hAnsi="Consolas"/>
          <w:sz w:val="20"/>
        </w:rPr>
      </w:pPr>
      <w:r w:rsidRPr="007153DC">
        <w:rPr>
          <w:rFonts w:ascii="Consolas" w:hAnsi="Consolas"/>
          <w:sz w:val="20"/>
        </w:rPr>
        <w:t>import scala.collection.mutable.Queue</w:t>
      </w:r>
    </w:p>
    <w:p w:rsidR="007153DC" w:rsidRPr="007153DC" w:rsidRDefault="007153DC" w:rsidP="007153DC">
      <w:pPr>
        <w:ind w:firstLine="0"/>
        <w:jc w:val="left"/>
        <w:rPr>
          <w:rFonts w:ascii="Consolas" w:hAnsi="Consolas"/>
          <w:sz w:val="20"/>
        </w:rPr>
      </w:pPr>
      <w:r w:rsidRPr="007153DC">
        <w:rPr>
          <w:rFonts w:ascii="Consolas" w:hAnsi="Consolas"/>
          <w:sz w:val="20"/>
        </w:rPr>
        <w:t>import scala.collection.mutable.Stack</w:t>
      </w:r>
    </w:p>
    <w:p w:rsidR="007153DC" w:rsidRPr="007153DC" w:rsidRDefault="007153DC" w:rsidP="007153DC">
      <w:pPr>
        <w:ind w:firstLine="0"/>
        <w:jc w:val="left"/>
        <w:rPr>
          <w:rFonts w:ascii="Consolas" w:hAnsi="Consolas"/>
          <w:sz w:val="20"/>
        </w:rPr>
      </w:pPr>
      <w:r w:rsidRPr="007153DC">
        <w:rPr>
          <w:rFonts w:ascii="Consolas" w:hAnsi="Consolas"/>
          <w:sz w:val="20"/>
        </w:rPr>
        <w:t>import scala.util.control._</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object ControlFunction</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rand = new Random();</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forMaster(bot: 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(directionValue, nearestEnemyMaster, nearestEnemySlave, nearestPlant, nearestEnemyMasterIndex) = analyzeViewAsMaster(bot.view)</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dontFireAggressiveMissileUntil = bot.inputAsIntOrElse("dontFireAggressiveMissileUntil",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dontFireDefensiveMissileUntil = bot.inputAsIntOrElse("dontFireDefensiveMissileUntil",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dontSpawnGatheringBotUntil = bot.inputAsIntOrElse("dontSpawnGatheringBotUntil",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dontThrowMinesUntil = bot.inputAsIntOrElse("dontThrowMinesUntil",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lastDirection = bot.inputAsIntOrElse("lastDirection",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determine movement direction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directionValue(lastDirection) += 10 // try to break ties by favoring the last direction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bestDirection45 = directionValue.zipWithIndex.maxBy(_._1)._2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 = XY.fromDirection45(bestDirection45)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bot.set("lastDirection" -&gt; bestDirection45)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BFS based movement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(nearestPlant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bfs = BreadthFirstSearch(bot, bot.viewString)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bfs.stringViewToMatrix()</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bfs.findAllAdjacentNodes()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bfs.findPath(480, nearestPlant)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bfsPath = bfs.path.toString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bot.log("bfsPath:\n" + bfsPath)</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directions = bfsPath.split(";")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moves = new ArrayBuffer[XY]()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 (i &lt;- 0 to directions.length-1) moves += XY(directions(i))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bot.move(moves(0))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 Agressive missile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if(dontFireAggressiveMissileUntil &lt; bot.time &amp;&amp; bot.energy &gt; 100) { // fire attack missile?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nearestEnemyMaster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None =&gt;            // no-on nearby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Some(relPos) =&gt;    // a master is nearby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unitDelta = relPos.signum</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remainder = relPos - unitDelta // we place slave nearer target, so subtract that from overall delta</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bot.spawn(unitDelta, "mood" -&gt; "Aggressive", "target" -&gt; remainder)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bot.set("dontFireAggressiveMissileUntil" -&gt; (bot.time + relPos.stepCount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Deffensive missile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if(dontFireDefensiveMissileUntil &lt; bot.time &amp;&amp; bot.energy &gt; 100) { // fire defensive missile?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nearestEnemySlave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None =&gt;            // no-on nearby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Some(relPos) =&gt;    // an enemy slave is nearby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if(relPos.stepCount &lt; 8)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this one's getting too close!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unitDelta = relPos.signum</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remainder = relPos - unitDelta // we place slave nearer target, so subtract that from overall delta</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bot.spawn(unitDelta, "mood" -&gt; "Defensive", "target" -&gt; remainder)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bot.set("dontFireDefensiveMissileUntil" -&gt; (bot.time + relPos.stepCount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Food gatherer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if(dontSpawnGatheringBotUntil &lt; bot.time &amp;&amp; bot.energy &gt; 100){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bot.spawn(bot.view.center, "mood" -&gt; "Gathering", "target" -&gt; "", "limit" -&gt; 500 * (rand.nextInt(4)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bot.set("dontSpawnGatheringBotUntil" -&gt; (bot.time + rand.nextInt(2)))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Mines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if(dontThrowMinesUntil &lt; bot.time &amp;&amp; bot.energy &gt; 100 &amp;&amp; nearestEnemyMasterIndex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bfsForMines = BreadthFirstSearch(bot, bot.viewString)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bfsForMines.stringViewToMatrix()</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bfsForMines.findAllAdjacentNodes()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bfsForMines.findPath(480, nearestEnemyMasterIndex)</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bfsMinesPath = bfsForMines.path.toString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places = bfsMinesPath.split(";")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mines = new ArrayBuffer[XY]()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 (i &lt;- 0 to places.length-1) mines += XY(places(i))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nearestEnemyMaster match{</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None =&gt; // do nothing (don't throw)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Some(relPos)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bot.spawn(mines(0), "mood" -&gt; "Mine")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bot.set("dontThrowMinesUntil" -&gt; (bot.time + relPos.stepCount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bot.move(direction)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forSlave(bot: MiniBot)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bot.inputOrElse("mood", "Gathering")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"Aggressive" =&gt; reactAsAggressiveMissile(bot)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"Defensive" =&gt; reactAsDefensiveMissile(bot)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"Gathering" =&gt; reactAsGatheringBot(bot)</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case "Returning" =&gt; reactAsReturningBot(bot)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"Mine" =&gt; reactAsMine(bot)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 String =&gt; bot.log("unknown mood: " + 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reactAsMine(bot: MiniBot)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bot.view.offsetToNearest('m')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Some(delta: XY)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another master is visible at the given relative position (i.e. position delta)</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close enough to blow it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if(delta.length &lt;= 1)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yes -- blow it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bot.explode(2)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None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no target visible -- follow our targeting strategy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yes -- but we did not detonate yet, and are not pursuing anything?!? =&gt; switch purpose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bot.set("mood" -&gt; "Returning", "target" -&gt;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bot.say("Returning")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reactAsAggressiveMissile(bot: MiniBot)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bot.view.offsetToNearest('m')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Some(delta: XY)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another master is visible at the given relative position (i.e. position delta)</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close enough to blow it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if(delta.length &lt;= 2)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yes -- blow it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bot.explode(4)</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else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no -- move closer!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bot.move(delta.signum)</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bot.set("rx" -&gt; delta.x, "ry" -&gt; delta.y)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None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no target visible -- follow our targeting strategy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target = bot.inputAsXYOrElse("target", XY.Zero)</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did we arrive at the target?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if(target.isNonZero)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no -- keep going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unitDelta = target.signum // e.g. CellPos(-8,6) =&gt; CellPos(-1,1)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bot.move(unitDelta)</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compute the remaining delta and encode it into a new 'target' property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remainder = target - unitDelta // e.g. = CellPos(-7,5)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bot.set("target" -&gt; remainder)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else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yes -- but we did not detonate yet, and are not pursuing anything?!? =&gt; switch purpose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bot.set("mood" -&gt; "Returning", "target" -&gt;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bot.say("Returning")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reactAsDefensiveMissile(bot: MiniBot)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bot.view.offsetToNearest('s')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Some(delta: XY)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another slave is visible at the given relative position (i.e. position delta)</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move closer!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bot.move(delta.signum)</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bot.set("rx" -&gt; delta.x, "ry" -&gt; delta.y)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None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no target visible -- follow our targeting strategy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target = bot.inputAsXYOrElse("target", XY.Zero)</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did we arrive at the target?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if(target.isNonZero)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no -- keep going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unitDelta = target.signum // e.g. CellPos(-8,6) =&gt; CellPos(-1,1)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bot.move(unitDelta)</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compute the remaining delta and encode it into a new 'target' property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remainder = target - unitDelta // e.g. = CellPos(-7,5)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bot.set("target" -&gt; remainder)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else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yes -- but we did not annihilate yet, and are not pursuing anything?!? =&gt; switch purpose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bot.set("mood" -&gt; "Returning", "target" -&gt;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bot.say("Returning")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reactAsGatheringBot(bot: MiniBot){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(directionValue, nearestEnemyMaster, _, master) = analyzeViewAsGatheringBot(bot.view)</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(nearestEnemyMaster.isDefined &amp;&amp; nearestEnemyMaster.get.stepCount &lt;= 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bot.explode(4)</w:t>
      </w:r>
    </w:p>
    <w:p w:rsidR="007153DC" w:rsidRPr="007153DC" w:rsidRDefault="007153DC" w:rsidP="007153DC">
      <w:pPr>
        <w:ind w:firstLine="0"/>
        <w:jc w:val="left"/>
        <w:rPr>
          <w:rFonts w:ascii="Consolas" w:hAnsi="Consolas"/>
          <w:sz w:val="20"/>
        </w:rPr>
      </w:pPr>
      <w:r w:rsidRPr="007153DC">
        <w:rPr>
          <w:rFonts w:ascii="Consolas" w:hAnsi="Consolas"/>
          <w:sz w:val="20"/>
        </w:rPr>
        <w:t xml:space="preserve">            return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energyLimit = bot.inputAsIntOrElse("limit",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(bot.energy &gt; energyLimit &amp;&amp; !master.isEmpty){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bot.set("mood" -&gt; "Returning", "target" -&gt;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reactAsReturningBot(bot)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lastDirection = bot.inputAsIntOrElse("lastDirection",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directionValue(lastDirection) += 10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bestDirection45 = directionValue.zipWithIndex.maxBy(_._1)._2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 = XY.fromDirection45(bestDirection45)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bot.move(direction)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bot.set("lastDirection" -&gt; bestDirection45)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reactAsReturningBot(bot: MiniBot){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(directionValue, nearestEnemyMaster) = analyzeViewAsReturningBot(bot, bot.view)</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(nearestEnemyMaster.isDefined &amp;&amp; nearestEnemyMaster.get.stepCount &lt;= 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bot.explode(4)</w:t>
      </w:r>
    </w:p>
    <w:p w:rsidR="007153DC" w:rsidRPr="007153DC" w:rsidRDefault="007153DC" w:rsidP="007153DC">
      <w:pPr>
        <w:ind w:firstLine="0"/>
        <w:jc w:val="left"/>
        <w:rPr>
          <w:rFonts w:ascii="Consolas" w:hAnsi="Consolas"/>
          <w:sz w:val="20"/>
        </w:rPr>
      </w:pPr>
      <w:r w:rsidRPr="007153DC">
        <w:rPr>
          <w:rFonts w:ascii="Consolas" w:hAnsi="Consolas"/>
          <w:sz w:val="20"/>
        </w:rPr>
        <w:t xml:space="preserve">            return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val lastDirection = bot.inputAsIntOrElse("lastDirection",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directionValue(lastDirection) += 10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bestDirection45 = directionValue.zipWithIndex.maxBy(_._1)._2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 = XY.fromDirection45(bestDirection45)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bot.move(direction)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bot.set("lastDirection" -&gt; bestDirection45)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Analyze the view, building a map of attractiveness for the 45-degree directions and</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recording other relevant data, such as the nearest elements of various kinds.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analyzeViewAsMaster(view: View)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directionValue = Array.ofDim[Double](8)</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nearestEnemyMaster: Option[XY] =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nearestEnemyMasterIndex: Int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nearestEnemySlave: Option[XY] =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nearestPlant: Int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cells = view.cells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cellCount = cells.length</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for(i &lt;- 0 until cellCount)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cellRelPos = view.relPosFromIndex(i)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if(cellRelPos.isNonZero)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stepDistance = cellRelPos.stepCount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value: Double = cells(i)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'm' =&gt; // another master: not dangerous, but an obstacle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nearestEnemyMasterIndex = 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nearestEnemyMaster = Some(cellRelPos)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if(stepDistance &lt; 2) -1000 else 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 =&gt; // another slave: potentially dangerous?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nearestEnemySlave = Some(cellRelPos)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 / stepDistance</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 =&gt; // out own slave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0.0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'B' =&gt; // good beast: valuable, but runs away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if(stepDistance == 1) 600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if(stepDistance == 2) 300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(150 - stepDistance * 15).max(10)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'P' =&gt; // good plant: less valuable, but does not run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nearestPlant = 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if(stepDistance == 1) 500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if(stepDistance == 2) 300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(150 - stepDistance * 10).max(10)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'b' =&gt; // bad beast: dangerous, but only if very close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if(stepDistance &lt; 4) -400 / stepDistance else -50 / stepDistance</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'p' =&gt; // bad plant: bad, but only if I step on 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if(stepDistance &lt; 2) -1000 else 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'W' =&gt; // wall: harmless, just don't walk into 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if(stepDistance &lt; 2) -1000 else 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_ =&gt; 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direction45 = cellRelPos.toDirection45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directionValue(direction45) += value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(directionValue, nearestEnemyMaster, nearestEnemySlave, nearestPlant, nearestEnemyMasterIndex)</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analyzeViewAsGatheringBot(view: View)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directionValue = Array.ofDim[Double](8)</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nearestEnemyMaster: Option[XY] =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nearestEnemyBot: Option[XY] =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master: Option[XY] =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view.cells.zipWithIndex foreach {case (c, i)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cellRelPos = view.relPosFromIndex(i)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(cellRelPos.isNonZero){</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stepDistance = cellRelPos.stepCount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value: Double = c match{</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'W'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&lt; 2) -1000 else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'm'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nearestEnemyMaster = Some(cellRelPos)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nearestEnemyBot = Some(cellRelPos)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-50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'M'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master = Some(cellRelPos)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'B'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 1) 600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 (stepDistance == 2) 400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(150 - stepDistance * 15).max(10)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'P'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 1) 500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 (stepDistance == 2) 300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(150 - stepDistance * 10).max(10)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'b'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&lt; 4) -400 / stepDistance else -50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'p'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&lt; 2) -1000 else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_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direction45 = cellRelPos.toDirection45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directionValue(direction45) += value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 nearestEnemyMaster, nearestEnemyBot, master)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analyzeViewAsReturningBot(bot: MiniBot, view: View)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directionValue = Array.ofDim[Double](8)</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nearestEnemyMaster: Option[XY] =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view.cells.zipWithIndex foreach {case (c, i)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cellRelPos = view.relPosFromIndex(i)</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(cellRelPos.isNonZero){</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stepDistance = cellRelPos.stepCount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value: Double = c match{</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'W'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&lt; 2) -1000 else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'm'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nearestEnemyMaster = Some(cellRelPos)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 / stepDistance</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case 's'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'S'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'M'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1000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'B'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 1) 600 else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'P'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 1) 500 else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'b'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&lt; 4) -400 / stepDistance else -50 / stepDistance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'p'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(stepDistance &lt; 2) -1000 else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_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direction45 = cellRelPos.toDirection45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directionValue(direction45) += value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(directionValue, nearestEnemyMaster)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w:t>
      </w:r>
    </w:p>
    <w:p w:rsidR="007153DC" w:rsidRPr="007153DC" w:rsidRDefault="007153DC" w:rsidP="007153DC">
      <w:pPr>
        <w:ind w:firstLine="0"/>
        <w:jc w:val="left"/>
        <w:rPr>
          <w:rFonts w:ascii="Consolas" w:hAnsi="Consolas"/>
          <w:sz w:val="20"/>
        </w:rPr>
      </w:pPr>
      <w:r w:rsidRPr="007153DC">
        <w:rPr>
          <w:rFonts w:ascii="Consolas" w:hAnsi="Consolas"/>
          <w:sz w:val="20"/>
        </w:rPr>
        <w:t>// Framework</w:t>
      </w:r>
    </w:p>
    <w:p w:rsidR="007153DC" w:rsidRPr="007153DC" w:rsidRDefault="007153DC" w:rsidP="007153DC">
      <w:pPr>
        <w:ind w:firstLine="0"/>
        <w:jc w:val="left"/>
        <w:rPr>
          <w:rFonts w:ascii="Consolas" w:hAnsi="Consolas"/>
          <w:sz w:val="20"/>
        </w:rPr>
      </w:pPr>
      <w:r w:rsidRPr="007153DC">
        <w:rPr>
          <w:rFonts w:ascii="Consolas" w:hAnsi="Consolas"/>
          <w:sz w:val="20"/>
        </w:rPr>
        <w:t>//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class ControlFunctionFactory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create = (input: String) =&gt;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(opcode, params) = CommandParser(input)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opcode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"React"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bot = new BotImpl(params)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bot.generation == 0 )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ControlFunction.forMaster(bot)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else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ControlFunction.forSlave(bot)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bot.toString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_ =&gt; "" // OK</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trait 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inputs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inputOrElse(key: String, fallback: String): 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inputAsIntOrElse(key: String, fallback: Int): 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inputAsXYOrElse(keyPrefix: String, fallback: XY): XY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view: View</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energy: 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time: 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generation: 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viewString: String</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 outputs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move(delta: XY) : 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say(text: String) : 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status(text: String) : 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spawn(offset: XY, params: (String,Any)*) : 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set(params: (String,Any)*) : Bot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log(text: String) : Bot</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trait MiniBot extends 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inputs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offsetToMaster: XY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outputs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explode(blastRadius: Int) : Bot</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case class BotImpl(inputParams: Map[String, String]) extends MiniBot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input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inputOrElse(key: String, fallback: String) = inputParams.getOrElse(key, fallback)</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inputAsIntOrElse(key: String, fallback: Int) = inputParams.get(key).map(_.toInt).getOrElse(fallback)</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inputAsXYOrElse(key: String, fallback: XY) = inputParams.get(key).map(s =&gt; XY(s)).getOrElse(fallback)</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val view = View(inputParams("view"))</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energy = inputParams("energy").toInt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time = inputParams("time").toInt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generation = inputParams("generation").toInt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offsetToMaster = inputAsXYOrElse("master", XY.Zero)</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viewString = inputParams("view")</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output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private var stateParams = Map.empty[String,Any]     // holds "Set()" commands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private var commands = ""                           // holds all other commands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private var debugOutput = ""                        // holds all "Log()" output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Appends a new command to the command string; returns 'this' for fluent API.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private def append(s: String) : Bot = { commands += (if(commands.isEmpty) s else "|" + s); this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Renders commands and stateParams into a control function return string.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override def toString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result = commands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if(!stateParams.isEmpty)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if(!result.isEmpty) result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result += stateParams.map(e =&gt; e._1 + "=" + e._2).mkString("Set(",",",")")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if(!debugOutput.isEmpty)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if(!result.isEmpty) result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result += "Log(text=" + debugOutput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result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log(text: String) = { debugOutput += text + "\n"; this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move(direction: XY) = append("Move(direction=" + direction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say(text: String) = append("Say(text=" + text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status(text: String) = append("Status(text=" + text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explode(blastRadius: Int) = append("Explode(size=" + blastRadius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spawn(offset: XY, params: (String,Any)*) =</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append("Spawn(direction=" + offset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(if(params.isEmpty) "" else "," + params.map(e =&gt; e._1 + "=" + e._2).mkString(","))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set(params: (String,Any)*) = { stateParams ++= params; this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set(keyPrefix: String, xy: XY) = { stateParams ++= List(keyPrefix+"x" -&gt; xy.x, keyPrefix+"y" -&gt; xy.y); this }</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Utility methods for parsing strings containing a single command of the format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"Command(key=value,key=value,...)"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object CommandParser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"Command(..)" =&gt; ("Command", Map( ("key" -&gt; "value"), ("key" -&gt; "value"),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apply(command: String): (String, Map[String, String])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"key=value" =&gt; ("key","value")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splitParameterIntoKeyValue(param: String): (String, String)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segments = param.split('=')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(segments(0), if(segments.length&gt;=2) segments(1) else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val segments = command.split('(')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segments.length != 2 )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throw new IllegalStateException("invalid command: " + command)</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opcode = segments(0)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params = segments(1).dropRight(1).split(',')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keyValuePairs = params.map(splitParameterIntoKeyValue).toMap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(opcode, keyValuePairs)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Utility class for managing 2D cell coordinates.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The coordinate (0,0) corresponds to the top-left corner of the arena on screen.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The direction (1,-1) points right and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case class XY(x: Int, y: Int)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override def toString = x + ":" + 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isNonZero = x != 0 || y !=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isZero = x == 0 &amp;&amp; y ==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isNonNegative = x &gt;= 0 &amp;&amp; y &gt;= 0</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updateX(newX: Int) = XY(newX, 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updateY(newY: Int) = XY(x, newY)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addToX(dx: Int) = XY(x + dx, 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addToY(dy: Int) = XY(x, y + dy)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+(pos: XY) = XY(x + pos.x, y + pos.y)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-(pos: XY) = XY(x - pos.x, y - pos.y)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*(factor: Double) = XY((x * factor).intValue, (y * factor).intValue)</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distanceTo(pos: XY): Double = (this - pos).length // Phythagorean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length: Double = math.sqrt(x * x + y * y) // Phythagorean</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stepsTo(pos: XY): Int = (this - pos).stepCount // steps to reach pos: max delta X or 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stepCount: Int = x.abs.max(y.abs) // steps from (0,0) to get here: max X or 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signum = XY(x.signum, y.signum)</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negate = XY(-x, -y)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negateX = XY(-x, 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negateY = XY(x, -y)</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 Returns the direction index with 'Right' being index 0, then clockwise in 45 degree steps.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toDirection45: Int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unit = signum</w:t>
      </w:r>
    </w:p>
    <w:p w:rsidR="007153DC" w:rsidRPr="007153DC" w:rsidRDefault="007153DC" w:rsidP="007153DC">
      <w:pPr>
        <w:ind w:firstLine="0"/>
        <w:jc w:val="left"/>
        <w:rPr>
          <w:rFonts w:ascii="Consolas" w:hAnsi="Consolas"/>
          <w:sz w:val="20"/>
        </w:rPr>
      </w:pPr>
      <w:r w:rsidRPr="007153DC">
        <w:rPr>
          <w:rFonts w:ascii="Consolas" w:hAnsi="Consolas"/>
          <w:sz w:val="20"/>
        </w:rPr>
        <w:t xml:space="preserve">        unit.x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unit.y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if(x &lt; y * 3) Direction45.Left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if(y &lt; x * 3) Direction45.Up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Direction45.UpLeft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0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Direction45.Left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if(-x &gt; y * 3) Direction45.Left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if(y &gt; -x * 3) Direction45.Down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Direction45.LeftDown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0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unit.y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 Direction45.Down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0 =&gt; throw new IllegalArgumentException("cannot compute direction index for (0,0)")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 Direction45.Up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unit.y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if(x &gt; -y * 3) Direction45.Right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if(-y &gt; x * 3) Direction45.Up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Direction45.RightUp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0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Direction45.Right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1 =&gt;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if(x &gt; y * 3) Direction45.Right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if(y &gt; x * 3) Direction45.Down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Direction45.DownRight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rotateCounterClockwise45 = XY.fromDirection45((signum.toDirection45 + 1) % 8)</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rotateCounterClockwise90 = XY.fromDirection45((signum.toDirection45 + 2) % 8)</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rotateClockwise45 = XY.fromDirection45((signum.toDirection45 + 7) % 8)</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rotateClockwise90 = XY.fromDirection45((signum.toDirection45 + 6) % 8)</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wrap(boardSize: XY)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fixedX = if(x &lt; 0) boardSize.x + x else if(x &gt;= boardSize.x) x - boardSize.x else x</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fixedY = if(y &lt; 0) boardSize.y + y else if(y &gt;= boardSize.y) y - boardSize.y else 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if(fixedX != x || fixedY != y) XY(fixedX, fixedY) else this</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object XY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 Parse an XY value from XY.toString format, e.g. "2:3".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apply(s: String) : XY = { val a = s.split(':'); XY(a(0).toInt,a(1).toInt)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val Zero = XY(0,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One = XY(1, 1)</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Right     = XY( 1,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RightUp   = XY( 1,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Up        = XY( 0,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UpLeft    = XY(-1,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Left      = XY(-1,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LeftDown  = XY(-1,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Down      = XY( 0,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DownRight = XY( 1,  1)</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fromDirection45(index: Int): XY = index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Direction45.Right =&gt; 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Direction45.RightUp =&gt; RightUp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Direction45.Up =&gt;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Direction45.UpLeft =&gt; UpLeft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Direction45.Left =&gt; 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Direction45.LeftDown =&gt; LeftDown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Direction45.Down =&gt; 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Direction45.DownRight =&gt; DownRight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fromDirection90(index: Int): XY = index match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Direction90.Right =&gt; Right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Direction90.Up =&gt; Up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Direction90.Left =&gt; Left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case Direction90.Down =&gt; 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apply(array: Array[Int]): XY = XY(array(0), array(1))</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object Direction45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Right =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RightUp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Up = 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UpLeft = 3</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Left = 4</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LeftDown = 5</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Down = 6</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DownRight = 7</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object Direction90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Right =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Up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Left = 2</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Down = 3</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case class View(cells: String)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size = math.sqrt(cells.length).toInt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center = XY(size / 2, size / 2)</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apply(relPos: XY) = cellAtRelPos(relPos)</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indexFromAbsPos(absPos: XY) = absPos.x + absPos.y * size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absPosFromIndex(index: Int) = XY(index % size, index / size)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absPosFromRelPos(relPos: XY) = relPos + center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cellAtAbsPos(absPos: XY) = cells.charAt(indexFromAbsPos(absPos))</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indexFromRelPos(relPos: XY) = indexFromAbsPos(absPosFromRelPos(relPos))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relPosFromAbsPos(absPos: XY) = absPos - center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relPosFromIndex(index: Int) = relPosFromAbsPos(absPosFromIndex(index))</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cellAtRelPos(relPos: XY) = cells.charAt(indexFromRelPos(relPos))</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 xml:space="preserve">    def offsetToNearest(c: Char)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matchingXY = cells.view.zipWithIndex.filter(_._1 == c)</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matchingXY.isEmpty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None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else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nearest = matchingXY.map(p =&gt; relPosFromIndex(p._2)).minBy(_.length)</w:t>
      </w:r>
    </w:p>
    <w:p w:rsidR="007153DC" w:rsidRPr="007153DC" w:rsidRDefault="007153DC" w:rsidP="007153DC">
      <w:pPr>
        <w:ind w:firstLine="0"/>
        <w:jc w:val="left"/>
        <w:rPr>
          <w:rFonts w:ascii="Consolas" w:hAnsi="Consolas"/>
          <w:sz w:val="20"/>
        </w:rPr>
      </w:pPr>
      <w:r w:rsidRPr="007153DC">
        <w:rPr>
          <w:rFonts w:ascii="Consolas" w:hAnsi="Consolas"/>
          <w:sz w:val="20"/>
        </w:rPr>
        <w:t xml:space="preserve">            Some(nearest)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case class Node(key: Int, value: XY) extends (Int, XY)(key, value)</w:t>
      </w:r>
    </w:p>
    <w:p w:rsidR="007153DC" w:rsidRPr="007153DC" w:rsidRDefault="007153DC" w:rsidP="007153DC">
      <w:pPr>
        <w:ind w:firstLine="0"/>
        <w:jc w:val="left"/>
        <w:rPr>
          <w:rFonts w:ascii="Consolas" w:hAnsi="Consolas"/>
          <w:sz w:val="20"/>
        </w:rPr>
      </w:pPr>
    </w:p>
    <w:p w:rsidR="007153DC" w:rsidRPr="007153DC" w:rsidRDefault="007153DC" w:rsidP="007153DC">
      <w:pPr>
        <w:ind w:firstLine="0"/>
        <w:jc w:val="left"/>
        <w:rPr>
          <w:rFonts w:ascii="Consolas" w:hAnsi="Consolas"/>
          <w:sz w:val="20"/>
        </w:rPr>
      </w:pPr>
      <w:r w:rsidRPr="007153DC">
        <w:rPr>
          <w:rFonts w:ascii="Consolas" w:hAnsi="Consolas"/>
          <w:sz w:val="20"/>
        </w:rPr>
        <w:t>case class BreadthFirstSearch(bot: Bot, view: 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viewMatrix = Array.ofDim[Char](31,31)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adjacentNodes = new Array[ListBuffer[Node]](961)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v = View(view)</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center = 480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directions: List[XY] = List(XY.RightUp, XY.Up, XY.UpLeft, XY.Right,XY.Left,XY.DownRight,XY.Down,XY.LeftDown)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path = new StringBuilder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goodTarget(c: Char) = (c == '_' || c == 'P' || c == 'B')</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stringViewToMatrix() = for (i &lt;- 0 to 30) viewMatrix(i) = bot.viewString.substring(i*31, (i+1) * 31).toArray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findAdjacentNodes(i: Int, j: 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dir = 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adjacentNodes(i*31 + j) = new ListBuffer[Node]()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list = adjacentNodes(i * 31 + j)</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 (ii &lt;- i-1 to i+1; jj &lt;- j-1 to j+1){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if(!(ii == i &amp;&amp; jj == j)){</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if(ii &gt;= 0 &amp;&amp; jj &gt;= 0 &amp;&amp; ii &lt; 31 &amp;&amp; jj &lt; 31 &amp;&amp; goodTarget(viewMatrix(ii)(jj))){</w:t>
      </w:r>
    </w:p>
    <w:p w:rsidR="007153DC" w:rsidRPr="007153DC" w:rsidRDefault="007153DC" w:rsidP="007153DC">
      <w:pPr>
        <w:ind w:firstLine="0"/>
        <w:jc w:val="left"/>
        <w:rPr>
          <w:rFonts w:ascii="Consolas" w:hAnsi="Consolas"/>
          <w:sz w:val="20"/>
        </w:rPr>
      </w:pPr>
      <w:r w:rsidRPr="007153DC">
        <w:rPr>
          <w:rFonts w:ascii="Consolas" w:hAnsi="Consolas"/>
          <w:sz w:val="20"/>
        </w:rPr>
        <w:t xml:space="preserve">                    list += Node(ii*31 + jj, directions(dir))</w:t>
      </w:r>
    </w:p>
    <w:p w:rsidR="007153DC" w:rsidRPr="007153DC" w:rsidRDefault="007153DC" w:rsidP="007153DC">
      <w:pPr>
        <w:ind w:firstLine="0"/>
        <w:jc w:val="left"/>
        <w:rPr>
          <w:rFonts w:ascii="Consolas" w:hAnsi="Consolas"/>
          <w:sz w:val="20"/>
        </w:rPr>
      </w:pPr>
      <w:r w:rsidRPr="007153DC">
        <w:rPr>
          <w:rFonts w:ascii="Consolas" w:hAnsi="Consolas"/>
          <w:sz w:val="20"/>
        </w:rPr>
        <w:t xml:space="preserve">                    list.toList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dir += 1</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adjacentNodes(i*31 + j) = list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findAllAdjacentNodes() = for(i &lt;- 0 to 30; j &lt;- 0 to 30) findAdjacentNodes(i, j)</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def findPath(source: Int, destination: Int){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(source == destination) return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shortestPath: ArrayBuffer[Node] = new ArrayBuffer[Node]()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visited: Array[Boolean] = new Array[Boolean](961)</w:t>
      </w:r>
    </w:p>
    <w:p w:rsidR="007153DC" w:rsidRPr="007153DC" w:rsidRDefault="007153DC" w:rsidP="007153DC">
      <w:pPr>
        <w:ind w:firstLine="0"/>
        <w:jc w:val="left"/>
        <w:rPr>
          <w:rFonts w:ascii="Consolas" w:hAnsi="Consolas"/>
          <w:sz w:val="20"/>
        </w:rPr>
      </w:pPr>
      <w:r w:rsidRPr="007153DC">
        <w:rPr>
          <w:rFonts w:ascii="Consolas" w:hAnsi="Consolas"/>
          <w:sz w:val="20"/>
        </w:rPr>
        <w:lastRenderedPageBreak/>
        <w:t xml:space="preserve">        for (i &lt;- 0 to 960) visited(i) = false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queue = Queue[Node]()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pathStack = Stack[Node]()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sourceNode = Node(source, XY(0,0))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queue.enqueue(sourceNode)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pathStack.push(sourceNode)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visited(source) = true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inner = new Breaks;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val outer = new Breaks;</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while(!queue.isEmpty){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list = adjacentNodes(queue.dequeue.key).toList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inner.breakable{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for(ppp &lt;- list){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if(visited(ppp.key) == false){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visited(ppp.key) = true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queue.enqueue(ppp)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pathStack.push(ppp)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if(ppp.key == destination){</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inner.break;</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node: Node = Node(0, XY(0,0))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currentSource = Node(destination, XY(0,0))</w:t>
      </w:r>
    </w:p>
    <w:p w:rsidR="007153DC" w:rsidRPr="007153DC" w:rsidRDefault="007153DC" w:rsidP="007153DC">
      <w:pPr>
        <w:ind w:firstLine="0"/>
        <w:jc w:val="left"/>
        <w:rPr>
          <w:rFonts w:ascii="Consolas" w:hAnsi="Consolas"/>
          <w:sz w:val="20"/>
        </w:rPr>
      </w:pPr>
      <w:r w:rsidRPr="007153DC">
        <w:rPr>
          <w:rFonts w:ascii="Consolas" w:hAnsi="Consolas"/>
          <w:sz w:val="20"/>
        </w:rPr>
        <w:t xml:space="preserve">        shortestPath += currentSource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outer.breakable{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while(!pathStack.isEmpty){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node = pathStack.pop()</w:t>
      </w:r>
    </w:p>
    <w:p w:rsidR="007153DC" w:rsidRPr="007153DC" w:rsidRDefault="007153DC" w:rsidP="007153DC">
      <w:pPr>
        <w:ind w:firstLine="0"/>
        <w:jc w:val="left"/>
        <w:rPr>
          <w:rFonts w:ascii="Consolas" w:hAnsi="Consolas"/>
          <w:sz w:val="20"/>
        </w:rPr>
      </w:pPr>
      <w:r w:rsidRPr="007153DC">
        <w:rPr>
          <w:rFonts w:ascii="Consolas" w:hAnsi="Consolas"/>
          <w:sz w:val="20"/>
        </w:rPr>
        <w:t xml:space="preserve">                var list = adjacentNodes(currentSource.key).toList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inner.breakable{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for(ppp &lt;- list){</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if(ppp.key == node.key){</w:t>
      </w:r>
    </w:p>
    <w:p w:rsidR="007153DC" w:rsidRPr="007153DC" w:rsidRDefault="007153DC" w:rsidP="007153DC">
      <w:pPr>
        <w:ind w:firstLine="0"/>
        <w:jc w:val="left"/>
        <w:rPr>
          <w:rFonts w:ascii="Consolas" w:hAnsi="Consolas"/>
          <w:sz w:val="20"/>
        </w:rPr>
      </w:pPr>
      <w:r w:rsidRPr="007153DC">
        <w:rPr>
          <w:rFonts w:ascii="Consolas" w:hAnsi="Consolas"/>
          <w:sz w:val="20"/>
        </w:rPr>
        <w:t xml:space="preserve">                            shortestPath += 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currentSource = node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if (node.key == source){</w:t>
      </w:r>
    </w:p>
    <w:p w:rsidR="007153DC" w:rsidRPr="007153DC" w:rsidRDefault="007153DC" w:rsidP="007153DC">
      <w:pPr>
        <w:ind w:firstLine="0"/>
        <w:jc w:val="left"/>
        <w:rPr>
          <w:rFonts w:ascii="Consolas" w:hAnsi="Consolas"/>
          <w:sz w:val="20"/>
        </w:rPr>
      </w:pPr>
      <w:r w:rsidRPr="007153DC">
        <w:rPr>
          <w:rFonts w:ascii="Consolas" w:hAnsi="Consolas"/>
          <w:sz w:val="20"/>
        </w:rPr>
        <w:t xml:space="preserve">                                inner.break</w:t>
      </w:r>
    </w:p>
    <w:p w:rsidR="007153DC" w:rsidRPr="007153DC" w:rsidRDefault="007153DC" w:rsidP="007153DC">
      <w:pPr>
        <w:ind w:firstLine="0"/>
        <w:jc w:val="left"/>
        <w:rPr>
          <w:rFonts w:ascii="Consolas" w:hAnsi="Consolas"/>
          <w:sz w:val="20"/>
        </w:rPr>
      </w:pPr>
      <w:r w:rsidRPr="007153DC">
        <w:rPr>
          <w:rFonts w:ascii="Consolas" w:hAnsi="Consolas"/>
          <w:sz w:val="20"/>
        </w:rPr>
        <w:t xml:space="preserve">                                outer.break</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for (vvv &lt;- shortestPath.toArray.reverse) path ++= vvv.value.toString() + ";"</w:t>
      </w:r>
    </w:p>
    <w:p w:rsidR="007153DC" w:rsidRPr="007153DC" w:rsidRDefault="007153DC" w:rsidP="007153DC">
      <w:pPr>
        <w:ind w:firstLine="0"/>
        <w:jc w:val="left"/>
        <w:rPr>
          <w:rFonts w:ascii="Consolas" w:hAnsi="Consolas"/>
          <w:sz w:val="20"/>
        </w:rPr>
      </w:pPr>
      <w:r w:rsidRPr="007153DC">
        <w:rPr>
          <w:rFonts w:ascii="Consolas" w:hAnsi="Consolas"/>
          <w:sz w:val="20"/>
        </w:rPr>
        <w:t xml:space="preserve">        path.toString</w:t>
      </w:r>
    </w:p>
    <w:p w:rsidR="007153DC" w:rsidRPr="007153DC" w:rsidRDefault="007153DC" w:rsidP="007153DC">
      <w:pPr>
        <w:ind w:firstLine="0"/>
        <w:jc w:val="left"/>
        <w:rPr>
          <w:rFonts w:ascii="Consolas" w:hAnsi="Consolas"/>
          <w:sz w:val="20"/>
        </w:rPr>
      </w:pPr>
      <w:r w:rsidRPr="007153DC">
        <w:rPr>
          <w:rFonts w:ascii="Consolas" w:hAnsi="Consolas"/>
          <w:sz w:val="20"/>
        </w:rPr>
        <w:t xml:space="preserve">    }</w:t>
      </w:r>
    </w:p>
    <w:p w:rsidR="007153DC" w:rsidRDefault="007153DC" w:rsidP="007153DC">
      <w:pPr>
        <w:ind w:firstLine="0"/>
        <w:jc w:val="left"/>
        <w:rPr>
          <w:rFonts w:ascii="Consolas" w:hAnsi="Consolas"/>
          <w:sz w:val="20"/>
        </w:rPr>
      </w:pPr>
      <w:r w:rsidRPr="007153DC">
        <w:rPr>
          <w:rFonts w:ascii="Consolas" w:hAnsi="Consolas"/>
          <w:sz w:val="20"/>
        </w:rPr>
        <w:t>}</w:t>
      </w:r>
    </w:p>
    <w:p w:rsidR="007153DC" w:rsidRDefault="007153DC" w:rsidP="007153DC">
      <w:pPr>
        <w:ind w:firstLine="0"/>
        <w:jc w:val="left"/>
        <w:rPr>
          <w:rFonts w:ascii="Consolas" w:hAnsi="Consolas"/>
          <w:sz w:val="20"/>
        </w:rPr>
      </w:pPr>
    </w:p>
    <w:p w:rsidR="007153DC" w:rsidRDefault="007153DC" w:rsidP="007153DC">
      <w:pPr>
        <w:pStyle w:val="Heading2"/>
        <w:tabs>
          <w:tab w:val="clear" w:pos="2268"/>
        </w:tabs>
        <w:ind w:left="709"/>
      </w:pPr>
      <w:bookmarkStart w:id="11" w:name="_Toc483968065"/>
      <w:r>
        <w:t>Kai kurių sukurto roboto programos kodo vietų paaiškinimai</w:t>
      </w:r>
      <w:bookmarkEnd w:id="11"/>
    </w:p>
    <w:p w:rsidR="007153DC" w:rsidRDefault="007153DC" w:rsidP="007153DC">
      <w:pPr>
        <w:rPr>
          <w:sz w:val="24"/>
        </w:rPr>
      </w:pPr>
      <w:r>
        <w:rPr>
          <w:sz w:val="24"/>
        </w:rPr>
        <w:t>Žaidimo robotas buvo kuriamas jau paties Scalatron pateikto „reference bot“ pagrindu, todėl roboto kūrimui buvo naudojamas jau sukurtas karkasas, aprašantis roboto judėjimo kryptis bei žaidimo lauką (aplinką). Papildomai prie roboto kodo buvo pridėta galimybė robotui į aplinką paleisti mini-robotus, kurie juda link maisto ir jį parneša pagrindiniam robotui (master). Tam tiklsui buvo sukurtas papildomos mini-robotų būsenos „Gathering“ ir „Returning“ bei funkcijos „</w:t>
      </w:r>
      <w:r w:rsidRPr="007153DC">
        <w:rPr>
          <w:sz w:val="24"/>
        </w:rPr>
        <w:t>reactAsGatheringBot</w:t>
      </w:r>
      <w:r>
        <w:rPr>
          <w:sz w:val="24"/>
        </w:rPr>
        <w:t>(bot)“ bei „</w:t>
      </w:r>
      <w:r w:rsidRPr="007153DC">
        <w:rPr>
          <w:sz w:val="24"/>
        </w:rPr>
        <w:t>reactAsReturningBot</w:t>
      </w:r>
      <w:r>
        <w:rPr>
          <w:sz w:val="24"/>
        </w:rPr>
        <w:t xml:space="preserve">(bot)“. Taip pat reikėjo papildomai sukurti funkcijas, reikalingas mini-robotų aplinkos analizei, t.y. </w:t>
      </w:r>
      <w:r w:rsidR="001B0F29">
        <w:rPr>
          <w:sz w:val="24"/>
        </w:rPr>
        <w:t>„</w:t>
      </w:r>
      <w:r w:rsidR="001B0F29" w:rsidRPr="001B0F29">
        <w:rPr>
          <w:sz w:val="24"/>
        </w:rPr>
        <w:t>analyzeViewAsGatheringBot</w:t>
      </w:r>
      <w:r w:rsidR="001B0F29">
        <w:rPr>
          <w:sz w:val="24"/>
        </w:rPr>
        <w:t>“ bei „</w:t>
      </w:r>
      <w:r w:rsidR="001B0F29" w:rsidRPr="001B0F29">
        <w:rPr>
          <w:sz w:val="24"/>
        </w:rPr>
        <w:t>analyzeViewAsReturningBot</w:t>
      </w:r>
      <w:r w:rsidR="001B0F29">
        <w:rPr>
          <w:sz w:val="24"/>
        </w:rPr>
        <w:t xml:space="preserve">“. Analizės funkcijos robotams padeda pasirinkti palankiausią kryptį, naudojamą kitame ėjime (kitos iteracijos metu). „Gathering“ būsenos mini-robotui aukščiausias prioritetas – maistas, kurį jie turi surinkti, kartu išvengiant priešininko mini robotų bei pavojingų pabaisų. „Returning“ mini boto aukščiausias </w:t>
      </w:r>
      <w:r w:rsidR="001B0F29">
        <w:rPr>
          <w:sz w:val="24"/>
        </w:rPr>
        <w:lastRenderedPageBreak/>
        <w:t xml:space="preserve">prioritetas yra surinkus maistą grįžti pas didįjį robotą (master). Tačiau, jei pakeliui link „master“ roboto pasitaiko maisto (poros žingsnių atstumu), „Returning“ mini robotas jį stengiasi paimti. </w:t>
      </w:r>
    </w:p>
    <w:p w:rsidR="00821894" w:rsidRPr="001B0F29" w:rsidRDefault="00821894" w:rsidP="007153DC">
      <w:pPr>
        <w:rPr>
          <w:b/>
          <w:sz w:val="24"/>
        </w:rPr>
      </w:pPr>
      <w:r>
        <w:rPr>
          <w:sz w:val="24"/>
        </w:rPr>
        <w:t>Taip pat žaidime buvo implementuotas paieškos į plotį algoritmas, padedantis „master“ robotui surasti artimiausią kelią iki maisto (nejudančio). Tam buvo sukurta papildoma klasė „</w:t>
      </w:r>
      <w:r w:rsidRPr="00821894">
        <w:rPr>
          <w:sz w:val="24"/>
        </w:rPr>
        <w:t>BreadthFirstSearch</w:t>
      </w:r>
      <w:r>
        <w:rPr>
          <w:sz w:val="24"/>
        </w:rPr>
        <w:t>“, aprašanti paieškos į plotį algoritmą, ir klasė „Node“, aprašanti vieną grafo mazgą.</w:t>
      </w:r>
    </w:p>
    <w:p w:rsidR="00E230A9" w:rsidRDefault="007153DC" w:rsidP="007153DC">
      <w:pPr>
        <w:ind w:firstLine="0"/>
        <w:jc w:val="left"/>
        <w:rPr>
          <w:rFonts w:ascii="Arial" w:hAnsi="Arial"/>
          <w:b/>
          <w:snapToGrid w:val="0"/>
          <w:kern w:val="28"/>
          <w:sz w:val="28"/>
        </w:rPr>
      </w:pPr>
      <w:r>
        <w:t xml:space="preserve"> </w:t>
      </w:r>
      <w:r w:rsidR="00E230A9">
        <w:br w:type="page"/>
      </w:r>
    </w:p>
    <w:p w:rsidR="00E230A9" w:rsidRDefault="00E230A9" w:rsidP="00E230A9">
      <w:pPr>
        <w:pStyle w:val="Heading1"/>
        <w:tabs>
          <w:tab w:val="clear" w:pos="1276"/>
          <w:tab w:val="left" w:pos="1701"/>
          <w:tab w:val="num" w:pos="2127"/>
        </w:tabs>
        <w:ind w:left="426"/>
      </w:pPr>
      <w:bookmarkStart w:id="12" w:name="_Toc483968066"/>
      <w:r>
        <w:lastRenderedPageBreak/>
        <w:t>Haskell (L3)</w:t>
      </w:r>
      <w:bookmarkEnd w:id="12"/>
    </w:p>
    <w:p w:rsidR="002D1431" w:rsidRDefault="002D1431" w:rsidP="002D1431">
      <w:pPr>
        <w:pStyle w:val="Heading2"/>
        <w:tabs>
          <w:tab w:val="clear" w:pos="2268"/>
        </w:tabs>
        <w:ind w:left="709"/>
      </w:pPr>
      <w:bookmarkStart w:id="13" w:name="_Toc483968067"/>
      <w:r>
        <w:t>Darbo užduotis</w:t>
      </w:r>
      <w:bookmarkEnd w:id="13"/>
    </w:p>
    <w:p w:rsidR="00E04551" w:rsidRDefault="00191C78" w:rsidP="00E04551">
      <w:pPr>
        <w:rPr>
          <w:sz w:val="24"/>
        </w:rPr>
      </w:pPr>
      <w:r>
        <w:rPr>
          <w:noProof/>
          <w:lang w:eastAsia="lt-LT"/>
        </w:rPr>
        <w:drawing>
          <wp:anchor distT="0" distB="0" distL="114300" distR="114300" simplePos="0" relativeHeight="251657216" behindDoc="1" locked="0" layoutInCell="1" allowOverlap="1">
            <wp:simplePos x="0" y="0"/>
            <wp:positionH relativeFrom="column">
              <wp:posOffset>-9134</wp:posOffset>
            </wp:positionH>
            <wp:positionV relativeFrom="paragraph">
              <wp:posOffset>349250</wp:posOffset>
            </wp:positionV>
            <wp:extent cx="6299835" cy="6532245"/>
            <wp:effectExtent l="0" t="0" r="5715" b="1905"/>
            <wp:wrapTight wrapText="bothSides">
              <wp:wrapPolygon edited="0">
                <wp:start x="0" y="0"/>
                <wp:lineTo x="0" y="21543"/>
                <wp:lineTo x="21554" y="215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6532245"/>
                    </a:xfrm>
                    <a:prstGeom prst="rect">
                      <a:avLst/>
                    </a:prstGeom>
                  </pic:spPr>
                </pic:pic>
              </a:graphicData>
            </a:graphic>
          </wp:anchor>
        </w:drawing>
      </w:r>
      <w:r w:rsidR="00E04551" w:rsidRPr="00E04551">
        <w:rPr>
          <w:sz w:val="24"/>
        </w:rPr>
        <w:t>Pasirink</w:t>
      </w:r>
      <w:r w:rsidR="00E04551">
        <w:rPr>
          <w:sz w:val="24"/>
        </w:rPr>
        <w:t>ta 1584 užduotis, kurios formuluotė tokia:</w:t>
      </w:r>
    </w:p>
    <w:p w:rsidR="00B62CC2" w:rsidRDefault="00B62CC2">
      <w:pPr>
        <w:ind w:firstLine="0"/>
        <w:jc w:val="left"/>
        <w:rPr>
          <w:rFonts w:ascii="Arial" w:hAnsi="Arial"/>
          <w:b/>
          <w:bCs/>
          <w:i/>
          <w:iCs/>
          <w:sz w:val="24"/>
          <w:szCs w:val="28"/>
        </w:rPr>
      </w:pPr>
      <w:r>
        <w:br w:type="page"/>
      </w:r>
    </w:p>
    <w:p w:rsidR="00772869" w:rsidRDefault="006955F7" w:rsidP="006955F7">
      <w:pPr>
        <w:pStyle w:val="Heading2"/>
        <w:tabs>
          <w:tab w:val="clear" w:pos="2268"/>
          <w:tab w:val="num" w:pos="1843"/>
        </w:tabs>
        <w:ind w:left="709"/>
      </w:pPr>
      <w:bookmarkStart w:id="14" w:name="_Toc483968068"/>
      <w:r>
        <w:lastRenderedPageBreak/>
        <w:t>Programos tekstas</w:t>
      </w:r>
      <w:bookmarkEnd w:id="14"/>
    </w:p>
    <w:p w:rsidR="00B62CC2" w:rsidRDefault="00B62CC2" w:rsidP="00B62CC2"/>
    <w:p w:rsidR="00B62CC2" w:rsidRPr="00B62CC2" w:rsidRDefault="00B62CC2" w:rsidP="00B62CC2">
      <w:pPr>
        <w:jc w:val="left"/>
        <w:rPr>
          <w:rFonts w:ascii="Consolas" w:hAnsi="Consolas"/>
          <w:sz w:val="20"/>
        </w:rPr>
      </w:pPr>
      <w:r w:rsidRPr="00B62CC2">
        <w:rPr>
          <w:rFonts w:ascii="Consolas" w:hAnsi="Consolas"/>
          <w:sz w:val="20"/>
        </w:rPr>
        <w:t>{-</w:t>
      </w:r>
    </w:p>
    <w:p w:rsidR="00B62CC2" w:rsidRPr="00B62CC2" w:rsidRDefault="00B62CC2" w:rsidP="00B62CC2">
      <w:pPr>
        <w:jc w:val="left"/>
        <w:rPr>
          <w:rFonts w:ascii="Consolas" w:hAnsi="Consolas"/>
          <w:sz w:val="20"/>
        </w:rPr>
      </w:pPr>
      <w:r w:rsidRPr="00B62CC2">
        <w:rPr>
          <w:rFonts w:ascii="Consolas" w:hAnsi="Consolas"/>
          <w:sz w:val="20"/>
        </w:rPr>
        <w:tab/>
        <w:t>Mangirdas Kazlauskas IFF-4/1</w:t>
      </w:r>
    </w:p>
    <w:p w:rsidR="00B62CC2" w:rsidRPr="00B62CC2" w:rsidRDefault="00B62CC2" w:rsidP="00B62CC2">
      <w:pPr>
        <w:jc w:val="left"/>
        <w:rPr>
          <w:rFonts w:ascii="Consolas" w:hAnsi="Consolas"/>
          <w:sz w:val="20"/>
        </w:rPr>
      </w:pPr>
      <w:r w:rsidRPr="00B62CC2">
        <w:rPr>
          <w:rFonts w:ascii="Consolas" w:hAnsi="Consolas"/>
          <w:sz w:val="20"/>
        </w:rPr>
        <w:tab/>
        <w:t>L3, Haskell</w:t>
      </w:r>
    </w:p>
    <w:p w:rsidR="00B62CC2" w:rsidRPr="00B62CC2" w:rsidRDefault="00B62CC2" w:rsidP="00B62CC2">
      <w:pPr>
        <w:jc w:val="left"/>
        <w:rPr>
          <w:rFonts w:ascii="Consolas" w:hAnsi="Consolas"/>
          <w:sz w:val="20"/>
        </w:rPr>
      </w:pPr>
      <w:r w:rsidRPr="00B62CC2">
        <w:rPr>
          <w:rFonts w:ascii="Consolas" w:hAnsi="Consolas"/>
          <w:sz w:val="20"/>
        </w:rPr>
        <w:tab/>
        <w:t>Užduotis: 1584 - Circular Sequence</w:t>
      </w:r>
    </w:p>
    <w:p w:rsidR="00B62CC2" w:rsidRDefault="00B62CC2" w:rsidP="00B62CC2">
      <w:pPr>
        <w:jc w:val="left"/>
        <w:rPr>
          <w:rFonts w:ascii="Consolas" w:hAnsi="Consolas"/>
          <w:sz w:val="20"/>
        </w:rPr>
      </w:pPr>
      <w:r w:rsidRPr="00B62CC2">
        <w:rPr>
          <w:rFonts w:ascii="Consolas" w:hAnsi="Consolas"/>
          <w:sz w:val="20"/>
        </w:rPr>
        <w:t>-}</w:t>
      </w:r>
    </w:p>
    <w:p w:rsidR="00B62CC2" w:rsidRPr="00B62CC2" w:rsidRDefault="00B62CC2" w:rsidP="00B62CC2">
      <w:pPr>
        <w:jc w:val="left"/>
        <w:rPr>
          <w:rFonts w:ascii="Consolas" w:hAnsi="Consolas"/>
          <w:sz w:val="20"/>
        </w:rPr>
      </w:pPr>
    </w:p>
    <w:p w:rsidR="00B62CC2" w:rsidRPr="00B62CC2" w:rsidRDefault="00B62CC2" w:rsidP="00B62CC2">
      <w:pPr>
        <w:jc w:val="left"/>
        <w:rPr>
          <w:rFonts w:ascii="Consolas" w:hAnsi="Consolas"/>
          <w:sz w:val="20"/>
        </w:rPr>
      </w:pPr>
      <w:r w:rsidRPr="00B62CC2">
        <w:rPr>
          <w:rFonts w:ascii="Consolas" w:hAnsi="Consolas"/>
          <w:sz w:val="20"/>
        </w:rPr>
        <w:t>import System.IO</w:t>
      </w:r>
    </w:p>
    <w:p w:rsidR="00B62CC2" w:rsidRPr="00B62CC2" w:rsidRDefault="00B62CC2" w:rsidP="00B62CC2">
      <w:pPr>
        <w:jc w:val="left"/>
        <w:rPr>
          <w:rFonts w:ascii="Consolas" w:hAnsi="Consolas"/>
          <w:sz w:val="20"/>
        </w:rPr>
      </w:pPr>
      <w:r w:rsidRPr="00B62CC2">
        <w:rPr>
          <w:rFonts w:ascii="Consolas" w:hAnsi="Consolas"/>
          <w:sz w:val="20"/>
        </w:rPr>
        <w:t>import Data.List</w:t>
      </w:r>
    </w:p>
    <w:p w:rsidR="00B62CC2" w:rsidRPr="00B62CC2" w:rsidRDefault="00B62CC2" w:rsidP="00B62CC2">
      <w:pPr>
        <w:jc w:val="left"/>
        <w:rPr>
          <w:rFonts w:ascii="Consolas" w:hAnsi="Consolas"/>
          <w:sz w:val="20"/>
        </w:rPr>
      </w:pPr>
    </w:p>
    <w:p w:rsidR="00B62CC2" w:rsidRPr="00B62CC2" w:rsidRDefault="00B62CC2" w:rsidP="00B62CC2">
      <w:pPr>
        <w:jc w:val="left"/>
        <w:rPr>
          <w:rFonts w:ascii="Consolas" w:hAnsi="Consolas"/>
          <w:sz w:val="20"/>
        </w:rPr>
      </w:pPr>
      <w:r w:rsidRPr="00B62CC2">
        <w:rPr>
          <w:rFonts w:ascii="Consolas" w:hAnsi="Consolas"/>
          <w:sz w:val="20"/>
        </w:rPr>
        <w:t>-- Add all possible circular sequence orders to list</w:t>
      </w:r>
    </w:p>
    <w:p w:rsidR="00B62CC2" w:rsidRPr="00B62CC2" w:rsidRDefault="00B62CC2" w:rsidP="00B62CC2">
      <w:pPr>
        <w:jc w:val="left"/>
        <w:rPr>
          <w:rFonts w:ascii="Consolas" w:hAnsi="Consolas"/>
          <w:sz w:val="20"/>
        </w:rPr>
      </w:pPr>
      <w:r w:rsidRPr="00B62CC2">
        <w:rPr>
          <w:rFonts w:ascii="Consolas" w:hAnsi="Consolas"/>
          <w:sz w:val="20"/>
        </w:rPr>
        <w:t>testCaseToList :: String -&gt; Int -&gt; [String]</w:t>
      </w:r>
    </w:p>
    <w:p w:rsidR="00B62CC2" w:rsidRPr="00B62CC2" w:rsidRDefault="00B62CC2" w:rsidP="00B62CC2">
      <w:pPr>
        <w:jc w:val="left"/>
        <w:rPr>
          <w:rFonts w:ascii="Consolas" w:hAnsi="Consolas"/>
          <w:sz w:val="20"/>
        </w:rPr>
      </w:pPr>
      <w:r w:rsidRPr="00B62CC2">
        <w:rPr>
          <w:rFonts w:ascii="Consolas" w:hAnsi="Consolas"/>
          <w:sz w:val="20"/>
        </w:rPr>
        <w:t xml:space="preserve">testCaseToList caseString counter = </w:t>
      </w:r>
    </w:p>
    <w:p w:rsidR="00B62CC2" w:rsidRPr="00B62CC2" w:rsidRDefault="00B62CC2" w:rsidP="00B62CC2">
      <w:pPr>
        <w:jc w:val="left"/>
        <w:rPr>
          <w:rFonts w:ascii="Consolas" w:hAnsi="Consolas"/>
          <w:sz w:val="20"/>
        </w:rPr>
      </w:pPr>
      <w:r w:rsidRPr="00B62CC2">
        <w:rPr>
          <w:rFonts w:ascii="Consolas" w:hAnsi="Consolas"/>
          <w:sz w:val="20"/>
        </w:rPr>
        <w:t xml:space="preserve">    if counter == 0</w:t>
      </w:r>
    </w:p>
    <w:p w:rsidR="00B62CC2" w:rsidRPr="00B62CC2" w:rsidRDefault="00B62CC2" w:rsidP="00B62CC2">
      <w:pPr>
        <w:jc w:val="left"/>
        <w:rPr>
          <w:rFonts w:ascii="Consolas" w:hAnsi="Consolas"/>
          <w:sz w:val="20"/>
        </w:rPr>
      </w:pPr>
      <w:r w:rsidRPr="00B62CC2">
        <w:rPr>
          <w:rFonts w:ascii="Consolas" w:hAnsi="Consolas"/>
          <w:sz w:val="20"/>
        </w:rPr>
        <w:t xml:space="preserve">    then []</w:t>
      </w:r>
    </w:p>
    <w:p w:rsidR="00B62CC2" w:rsidRPr="00B62CC2" w:rsidRDefault="00B62CC2" w:rsidP="00B62CC2">
      <w:pPr>
        <w:jc w:val="left"/>
        <w:rPr>
          <w:rFonts w:ascii="Consolas" w:hAnsi="Consolas"/>
          <w:sz w:val="20"/>
        </w:rPr>
      </w:pPr>
      <w:r w:rsidRPr="00B62CC2">
        <w:rPr>
          <w:rFonts w:ascii="Consolas" w:hAnsi="Consolas"/>
          <w:sz w:val="20"/>
        </w:rPr>
        <w:t xml:space="preserve">    else nextWord : (testCaseToList nextWord (counter - 1))</w:t>
      </w:r>
    </w:p>
    <w:p w:rsidR="00B62CC2" w:rsidRPr="00B62CC2" w:rsidRDefault="00B62CC2" w:rsidP="00B62CC2">
      <w:pPr>
        <w:jc w:val="left"/>
        <w:rPr>
          <w:rFonts w:ascii="Consolas" w:hAnsi="Consolas"/>
          <w:sz w:val="20"/>
        </w:rPr>
      </w:pPr>
      <w:r w:rsidRPr="00B62CC2">
        <w:rPr>
          <w:rFonts w:ascii="Consolas" w:hAnsi="Consolas"/>
          <w:sz w:val="20"/>
        </w:rPr>
        <w:t xml:space="preserve">    where nextWord = ((tail caseString) ++ ((head caseString):[])) </w:t>
      </w:r>
    </w:p>
    <w:p w:rsidR="00B62CC2" w:rsidRPr="00B62CC2" w:rsidRDefault="00B62CC2" w:rsidP="00B62CC2">
      <w:pPr>
        <w:jc w:val="left"/>
        <w:rPr>
          <w:rFonts w:ascii="Consolas" w:hAnsi="Consolas"/>
          <w:sz w:val="20"/>
        </w:rPr>
      </w:pPr>
    </w:p>
    <w:p w:rsidR="00B62CC2" w:rsidRPr="00B62CC2" w:rsidRDefault="00B62CC2" w:rsidP="00B62CC2">
      <w:pPr>
        <w:jc w:val="left"/>
        <w:rPr>
          <w:rFonts w:ascii="Consolas" w:hAnsi="Consolas"/>
          <w:sz w:val="20"/>
        </w:rPr>
      </w:pPr>
      <w:r w:rsidRPr="00B62CC2">
        <w:rPr>
          <w:rFonts w:ascii="Consolas" w:hAnsi="Consolas"/>
          <w:sz w:val="20"/>
        </w:rPr>
        <w:t>-- Find lexicographically smallest sequence</w:t>
      </w:r>
    </w:p>
    <w:p w:rsidR="00B62CC2" w:rsidRPr="00B62CC2" w:rsidRDefault="00B62CC2" w:rsidP="00B62CC2">
      <w:pPr>
        <w:jc w:val="left"/>
        <w:rPr>
          <w:rFonts w:ascii="Consolas" w:hAnsi="Consolas"/>
          <w:sz w:val="20"/>
        </w:rPr>
      </w:pPr>
      <w:r w:rsidRPr="00B62CC2">
        <w:rPr>
          <w:rFonts w:ascii="Consolas" w:hAnsi="Consolas"/>
          <w:sz w:val="20"/>
        </w:rPr>
        <w:t>findSmallestSequence :: String -&gt; String</w:t>
      </w:r>
    </w:p>
    <w:p w:rsidR="00B62CC2" w:rsidRPr="00B62CC2" w:rsidRDefault="00B62CC2" w:rsidP="00B62CC2">
      <w:pPr>
        <w:jc w:val="left"/>
        <w:rPr>
          <w:rFonts w:ascii="Consolas" w:hAnsi="Consolas"/>
          <w:sz w:val="20"/>
        </w:rPr>
      </w:pPr>
      <w:r w:rsidRPr="00B62CC2">
        <w:rPr>
          <w:rFonts w:ascii="Consolas" w:hAnsi="Consolas"/>
          <w:sz w:val="20"/>
        </w:rPr>
        <w:t>findSmallestSequence word = head (sort (testCaseToList word (length word)))</w:t>
      </w:r>
    </w:p>
    <w:p w:rsidR="00B62CC2" w:rsidRPr="00B62CC2" w:rsidRDefault="00B62CC2" w:rsidP="00B62CC2">
      <w:pPr>
        <w:jc w:val="left"/>
        <w:rPr>
          <w:rFonts w:ascii="Consolas" w:hAnsi="Consolas"/>
          <w:sz w:val="20"/>
        </w:rPr>
      </w:pPr>
    </w:p>
    <w:p w:rsidR="00B62CC2" w:rsidRPr="00B62CC2" w:rsidRDefault="00B62CC2" w:rsidP="00B62CC2">
      <w:pPr>
        <w:jc w:val="left"/>
        <w:rPr>
          <w:rFonts w:ascii="Consolas" w:hAnsi="Consolas"/>
          <w:sz w:val="20"/>
        </w:rPr>
      </w:pPr>
      <w:r w:rsidRPr="00B62CC2">
        <w:rPr>
          <w:rFonts w:ascii="Consolas" w:hAnsi="Consolas"/>
          <w:sz w:val="20"/>
        </w:rPr>
        <w:t>-- Main recursive loop</w:t>
      </w:r>
    </w:p>
    <w:p w:rsidR="00B62CC2" w:rsidRPr="00B62CC2" w:rsidRDefault="00B62CC2" w:rsidP="00B62CC2">
      <w:pPr>
        <w:jc w:val="left"/>
        <w:rPr>
          <w:rFonts w:ascii="Consolas" w:hAnsi="Consolas"/>
          <w:sz w:val="20"/>
        </w:rPr>
      </w:pPr>
      <w:r w:rsidRPr="00B62CC2">
        <w:rPr>
          <w:rFonts w:ascii="Consolas" w:hAnsi="Consolas"/>
          <w:sz w:val="20"/>
        </w:rPr>
        <w:t>findAllSmallestSequences :: [String] -&gt; [String]</w:t>
      </w:r>
    </w:p>
    <w:p w:rsidR="00B62CC2" w:rsidRPr="00B62CC2" w:rsidRDefault="00B62CC2" w:rsidP="00B62CC2">
      <w:pPr>
        <w:jc w:val="left"/>
        <w:rPr>
          <w:rFonts w:ascii="Consolas" w:hAnsi="Consolas"/>
          <w:sz w:val="20"/>
        </w:rPr>
      </w:pPr>
      <w:r w:rsidRPr="00B62CC2">
        <w:rPr>
          <w:rFonts w:ascii="Consolas" w:hAnsi="Consolas"/>
          <w:sz w:val="20"/>
        </w:rPr>
        <w:t>findAllSmallestSequences [] = []</w:t>
      </w:r>
    </w:p>
    <w:p w:rsidR="00B62CC2" w:rsidRPr="00B62CC2" w:rsidRDefault="00B62CC2" w:rsidP="00B62CC2">
      <w:pPr>
        <w:jc w:val="left"/>
        <w:rPr>
          <w:rFonts w:ascii="Consolas" w:hAnsi="Consolas"/>
          <w:sz w:val="20"/>
        </w:rPr>
      </w:pPr>
      <w:r w:rsidRPr="00B62CC2">
        <w:rPr>
          <w:rFonts w:ascii="Consolas" w:hAnsi="Consolas"/>
          <w:sz w:val="20"/>
        </w:rPr>
        <w:t>findAllSmallestSequences (x:xs) = (findSmallestSequence x) : (findAllSmallestSequences xs)</w:t>
      </w:r>
    </w:p>
    <w:p w:rsidR="00B62CC2" w:rsidRPr="00B62CC2" w:rsidRDefault="00B62CC2" w:rsidP="00B62CC2">
      <w:pPr>
        <w:jc w:val="left"/>
        <w:rPr>
          <w:rFonts w:ascii="Consolas" w:hAnsi="Consolas"/>
          <w:sz w:val="20"/>
        </w:rPr>
      </w:pPr>
    </w:p>
    <w:p w:rsidR="00B62CC2" w:rsidRPr="00B62CC2" w:rsidRDefault="00B62CC2" w:rsidP="00B62CC2">
      <w:pPr>
        <w:jc w:val="left"/>
        <w:rPr>
          <w:rFonts w:ascii="Consolas" w:hAnsi="Consolas"/>
          <w:sz w:val="20"/>
        </w:rPr>
      </w:pPr>
      <w:r w:rsidRPr="00B62CC2">
        <w:rPr>
          <w:rFonts w:ascii="Consolas" w:hAnsi="Consolas"/>
          <w:sz w:val="20"/>
        </w:rPr>
        <w:t>-- Main program</w:t>
      </w:r>
    </w:p>
    <w:p w:rsidR="00B62CC2" w:rsidRPr="00B62CC2" w:rsidRDefault="00B62CC2" w:rsidP="00B62CC2">
      <w:pPr>
        <w:jc w:val="left"/>
        <w:rPr>
          <w:rFonts w:ascii="Consolas" w:hAnsi="Consolas"/>
          <w:sz w:val="20"/>
        </w:rPr>
      </w:pPr>
      <w:r w:rsidRPr="00B62CC2">
        <w:rPr>
          <w:rFonts w:ascii="Consolas" w:hAnsi="Consolas"/>
          <w:sz w:val="20"/>
        </w:rPr>
        <w:t>main = do</w:t>
      </w:r>
    </w:p>
    <w:p w:rsidR="00B62CC2" w:rsidRPr="00B62CC2" w:rsidRDefault="00B62CC2" w:rsidP="00B62CC2">
      <w:pPr>
        <w:jc w:val="left"/>
        <w:rPr>
          <w:rFonts w:ascii="Consolas" w:hAnsi="Consolas"/>
          <w:sz w:val="20"/>
        </w:rPr>
      </w:pPr>
      <w:r w:rsidRPr="00B62CC2">
        <w:rPr>
          <w:rFonts w:ascii="Consolas" w:hAnsi="Consolas"/>
          <w:sz w:val="20"/>
        </w:rPr>
        <w:t xml:space="preserve">    input &lt;- readFile "data.txt"</w:t>
      </w:r>
    </w:p>
    <w:p w:rsidR="00772869" w:rsidRDefault="00B62CC2" w:rsidP="00B62CC2">
      <w:pPr>
        <w:jc w:val="left"/>
        <w:rPr>
          <w:rFonts w:ascii="Consolas" w:hAnsi="Consolas"/>
          <w:sz w:val="20"/>
        </w:rPr>
      </w:pPr>
      <w:r w:rsidRPr="00B62CC2">
        <w:rPr>
          <w:rFonts w:ascii="Consolas" w:hAnsi="Consolas"/>
          <w:sz w:val="20"/>
        </w:rPr>
        <w:t xml:space="preserve">    putStr (unlines(findAllSmallestSequences [x | x &lt;- (tail (lines input))]))</w:t>
      </w:r>
    </w:p>
    <w:p w:rsidR="00EC794E" w:rsidRDefault="00EC794E" w:rsidP="00B62CC2">
      <w:pPr>
        <w:jc w:val="left"/>
        <w:rPr>
          <w:rFonts w:ascii="Consolas" w:hAnsi="Consolas"/>
          <w:sz w:val="20"/>
        </w:rPr>
      </w:pPr>
    </w:p>
    <w:p w:rsidR="00EC794E" w:rsidRDefault="00DF066E" w:rsidP="00EC794E">
      <w:pPr>
        <w:pStyle w:val="Heading2"/>
        <w:tabs>
          <w:tab w:val="clear" w:pos="2268"/>
          <w:tab w:val="num" w:pos="1843"/>
        </w:tabs>
        <w:ind w:left="709"/>
      </w:pPr>
      <w:bookmarkStart w:id="15" w:name="_Toc483968069"/>
      <w:r>
        <w:t>Pradiniai duomenys ir rezultatai</w:t>
      </w:r>
      <w:bookmarkEnd w:id="15"/>
    </w:p>
    <w:p w:rsidR="00EC794E" w:rsidRPr="00F80F05" w:rsidRDefault="00993B87" w:rsidP="00EC794E">
      <w:pPr>
        <w:rPr>
          <w:sz w:val="24"/>
        </w:rPr>
      </w:pPr>
      <w:r w:rsidRPr="00F80F05">
        <w:rPr>
          <w:sz w:val="24"/>
        </w:rPr>
        <w:t>Pradiniai duomenys:</w:t>
      </w:r>
    </w:p>
    <w:p w:rsidR="00993B87" w:rsidRPr="00EC794E" w:rsidRDefault="00993B87" w:rsidP="00EC794E"/>
    <w:p w:rsidR="00EC794E" w:rsidRPr="00EC794E" w:rsidRDefault="00EC794E" w:rsidP="00EC794E">
      <w:pPr>
        <w:rPr>
          <w:rFonts w:ascii="Consolas" w:hAnsi="Consolas"/>
          <w:sz w:val="20"/>
        </w:rPr>
      </w:pPr>
      <w:r w:rsidRPr="00EC794E">
        <w:rPr>
          <w:rFonts w:ascii="Consolas" w:hAnsi="Consolas"/>
          <w:sz w:val="20"/>
        </w:rPr>
        <w:t>5</w:t>
      </w:r>
    </w:p>
    <w:p w:rsidR="00EC794E" w:rsidRPr="00EC794E" w:rsidRDefault="00EC794E" w:rsidP="00EC794E">
      <w:pPr>
        <w:rPr>
          <w:rFonts w:ascii="Consolas" w:hAnsi="Consolas"/>
          <w:sz w:val="20"/>
        </w:rPr>
      </w:pPr>
      <w:r w:rsidRPr="00EC794E">
        <w:rPr>
          <w:rFonts w:ascii="Consolas" w:hAnsi="Consolas"/>
          <w:sz w:val="20"/>
        </w:rPr>
        <w:t>CGAGTCAGCT</w:t>
      </w:r>
    </w:p>
    <w:p w:rsidR="00EC794E" w:rsidRPr="00EC794E" w:rsidRDefault="00EC794E" w:rsidP="00EC794E">
      <w:pPr>
        <w:rPr>
          <w:rFonts w:ascii="Consolas" w:hAnsi="Consolas"/>
          <w:sz w:val="20"/>
        </w:rPr>
      </w:pPr>
      <w:r w:rsidRPr="00EC794E">
        <w:rPr>
          <w:rFonts w:ascii="Consolas" w:hAnsi="Consolas"/>
          <w:sz w:val="20"/>
        </w:rPr>
        <w:t>CTCC</w:t>
      </w:r>
    </w:p>
    <w:p w:rsidR="00EC794E" w:rsidRPr="00EC794E" w:rsidRDefault="00EC794E" w:rsidP="00EC794E">
      <w:pPr>
        <w:rPr>
          <w:rFonts w:ascii="Consolas" w:hAnsi="Consolas"/>
          <w:sz w:val="20"/>
        </w:rPr>
      </w:pPr>
      <w:r w:rsidRPr="00EC794E">
        <w:rPr>
          <w:rFonts w:ascii="Consolas" w:hAnsi="Consolas"/>
          <w:sz w:val="20"/>
        </w:rPr>
        <w:t>ABBAA</w:t>
      </w:r>
    </w:p>
    <w:p w:rsidR="00EC794E" w:rsidRPr="00EC794E" w:rsidRDefault="00EC794E" w:rsidP="00EC794E">
      <w:pPr>
        <w:rPr>
          <w:rFonts w:ascii="Consolas" w:hAnsi="Consolas"/>
          <w:sz w:val="20"/>
        </w:rPr>
      </w:pPr>
      <w:r w:rsidRPr="00EC794E">
        <w:rPr>
          <w:rFonts w:ascii="Consolas" w:hAnsi="Consolas"/>
          <w:sz w:val="20"/>
        </w:rPr>
        <w:t>BBAZZ</w:t>
      </w:r>
    </w:p>
    <w:p w:rsidR="00EC794E" w:rsidRDefault="00EC794E" w:rsidP="00EC794E">
      <w:pPr>
        <w:rPr>
          <w:rFonts w:ascii="Consolas" w:hAnsi="Consolas"/>
          <w:sz w:val="20"/>
        </w:rPr>
      </w:pPr>
      <w:r w:rsidRPr="00EC794E">
        <w:rPr>
          <w:rFonts w:ascii="Consolas" w:hAnsi="Consolas"/>
          <w:sz w:val="20"/>
        </w:rPr>
        <w:t>ABABA</w:t>
      </w:r>
    </w:p>
    <w:p w:rsidR="003D5521" w:rsidRDefault="003D5521" w:rsidP="00EC794E">
      <w:pPr>
        <w:rPr>
          <w:rFonts w:ascii="Consolas" w:hAnsi="Consolas"/>
          <w:sz w:val="20"/>
        </w:rPr>
      </w:pPr>
    </w:p>
    <w:p w:rsidR="003D5521" w:rsidRPr="00F80F05" w:rsidRDefault="003D5521" w:rsidP="00EC794E">
      <w:pPr>
        <w:rPr>
          <w:sz w:val="24"/>
        </w:rPr>
      </w:pPr>
      <w:r w:rsidRPr="00F80F05">
        <w:rPr>
          <w:sz w:val="24"/>
        </w:rPr>
        <w:t>Rezultatai:</w:t>
      </w:r>
    </w:p>
    <w:p w:rsidR="003D5521" w:rsidRDefault="003D5521" w:rsidP="00EC794E">
      <w:pPr>
        <w:rPr>
          <w:rFonts w:ascii="Consolas" w:hAnsi="Consolas"/>
          <w:sz w:val="20"/>
        </w:rPr>
      </w:pPr>
    </w:p>
    <w:p w:rsidR="00D62F60" w:rsidRPr="00D62F60" w:rsidRDefault="00D62F60" w:rsidP="00D62F60">
      <w:pPr>
        <w:rPr>
          <w:rFonts w:ascii="Consolas" w:hAnsi="Consolas"/>
          <w:sz w:val="20"/>
        </w:rPr>
      </w:pPr>
      <w:r w:rsidRPr="00D62F60">
        <w:rPr>
          <w:rFonts w:ascii="Consolas" w:hAnsi="Consolas"/>
          <w:sz w:val="20"/>
        </w:rPr>
        <w:t>AGCTCGAGTC</w:t>
      </w:r>
    </w:p>
    <w:p w:rsidR="00D62F60" w:rsidRPr="00D62F60" w:rsidRDefault="00D62F60" w:rsidP="00D62F60">
      <w:pPr>
        <w:rPr>
          <w:rFonts w:ascii="Consolas" w:hAnsi="Consolas"/>
          <w:sz w:val="20"/>
        </w:rPr>
      </w:pPr>
      <w:r w:rsidRPr="00D62F60">
        <w:rPr>
          <w:rFonts w:ascii="Consolas" w:hAnsi="Consolas"/>
          <w:sz w:val="20"/>
        </w:rPr>
        <w:t>CCCT</w:t>
      </w:r>
    </w:p>
    <w:p w:rsidR="00D62F60" w:rsidRPr="00D62F60" w:rsidRDefault="00D62F60" w:rsidP="00D62F60">
      <w:pPr>
        <w:rPr>
          <w:rFonts w:ascii="Consolas" w:hAnsi="Consolas"/>
          <w:sz w:val="20"/>
        </w:rPr>
      </w:pPr>
      <w:r w:rsidRPr="00D62F60">
        <w:rPr>
          <w:rFonts w:ascii="Consolas" w:hAnsi="Consolas"/>
          <w:sz w:val="20"/>
        </w:rPr>
        <w:t>AAABB</w:t>
      </w:r>
    </w:p>
    <w:p w:rsidR="00D62F60" w:rsidRPr="00D62F60" w:rsidRDefault="00D62F60" w:rsidP="00D62F60">
      <w:pPr>
        <w:rPr>
          <w:rFonts w:ascii="Consolas" w:hAnsi="Consolas"/>
          <w:sz w:val="20"/>
        </w:rPr>
      </w:pPr>
      <w:r w:rsidRPr="00D62F60">
        <w:rPr>
          <w:rFonts w:ascii="Consolas" w:hAnsi="Consolas"/>
          <w:sz w:val="20"/>
        </w:rPr>
        <w:t>AZZBB</w:t>
      </w:r>
    </w:p>
    <w:p w:rsidR="00F532EF" w:rsidRPr="00EC794E" w:rsidRDefault="00D62F60" w:rsidP="00D62F60">
      <w:pPr>
        <w:rPr>
          <w:rFonts w:ascii="Consolas" w:hAnsi="Consolas"/>
          <w:sz w:val="20"/>
        </w:rPr>
      </w:pPr>
      <w:r w:rsidRPr="00D62F60">
        <w:rPr>
          <w:rFonts w:ascii="Consolas" w:hAnsi="Consolas"/>
          <w:sz w:val="20"/>
        </w:rPr>
        <w:t>AABAB</w:t>
      </w:r>
    </w:p>
    <w:p w:rsidR="00E230A9" w:rsidRDefault="00E230A9">
      <w:pPr>
        <w:ind w:firstLine="0"/>
        <w:jc w:val="left"/>
        <w:rPr>
          <w:rFonts w:ascii="Arial" w:hAnsi="Arial"/>
          <w:b/>
          <w:snapToGrid w:val="0"/>
          <w:kern w:val="28"/>
          <w:sz w:val="28"/>
        </w:rPr>
      </w:pPr>
      <w:r>
        <w:br w:type="page"/>
      </w:r>
    </w:p>
    <w:p w:rsidR="00E230A9" w:rsidRPr="00E230A9" w:rsidRDefault="00E230A9" w:rsidP="00E230A9">
      <w:pPr>
        <w:pStyle w:val="Heading1"/>
        <w:tabs>
          <w:tab w:val="clear" w:pos="1276"/>
          <w:tab w:val="left" w:pos="1701"/>
          <w:tab w:val="num" w:pos="2127"/>
        </w:tabs>
        <w:ind w:left="426"/>
      </w:pPr>
      <w:bookmarkStart w:id="16" w:name="_Toc483968070"/>
      <w:r>
        <w:lastRenderedPageBreak/>
        <w:t>Prolog (L4)</w:t>
      </w:r>
      <w:bookmarkEnd w:id="16"/>
    </w:p>
    <w:p w:rsidR="00E230A9" w:rsidRPr="00E230A9" w:rsidRDefault="00E230A9" w:rsidP="00E230A9">
      <w:pPr>
        <w:pStyle w:val="Heading4"/>
      </w:pPr>
    </w:p>
    <w:p w:rsidR="00E230A9" w:rsidRDefault="00A31813" w:rsidP="00C33F06">
      <w:pPr>
        <w:pStyle w:val="Heading2"/>
        <w:tabs>
          <w:tab w:val="clear" w:pos="2268"/>
        </w:tabs>
        <w:ind w:left="851" w:hanging="567"/>
      </w:pPr>
      <w:bookmarkStart w:id="17" w:name="_Toc483968071"/>
      <w:r>
        <w:t>Darbo užduotis</w:t>
      </w:r>
      <w:bookmarkEnd w:id="17"/>
    </w:p>
    <w:p w:rsidR="00C33F06" w:rsidRPr="004C3A48" w:rsidRDefault="00C33F06" w:rsidP="004C3A48">
      <w:pPr>
        <w:ind w:left="284" w:firstLine="436"/>
        <w:rPr>
          <w:sz w:val="24"/>
        </w:rPr>
      </w:pPr>
      <w:r w:rsidRPr="004C3A48">
        <w:rPr>
          <w:sz w:val="24"/>
        </w:rPr>
        <w:t>Darbo užduoties variantas nustatomas pagal gimimo datą. Mano gimimo data: 1996-07-14, todėl užduoties variantas – 1+9+9+6+0+7+1+4 = 37, 3+7 = 10 – reikia atlikti 10 ir 11 užduotis.</w:t>
      </w:r>
    </w:p>
    <w:p w:rsidR="00A31813" w:rsidRPr="004C3A48" w:rsidRDefault="00A31813" w:rsidP="00C33F06">
      <w:pPr>
        <w:rPr>
          <w:sz w:val="24"/>
        </w:rPr>
      </w:pPr>
    </w:p>
    <w:p w:rsidR="00A31813" w:rsidRPr="004C3A48" w:rsidRDefault="00A31813" w:rsidP="00527540">
      <w:pPr>
        <w:ind w:firstLine="284"/>
        <w:rPr>
          <w:sz w:val="24"/>
        </w:rPr>
      </w:pPr>
      <w:r w:rsidRPr="004C3A48">
        <w:rPr>
          <w:sz w:val="24"/>
        </w:rPr>
        <w:t>10</w:t>
      </w:r>
      <w:r w:rsidR="004C3A48" w:rsidRPr="004C3A48">
        <w:rPr>
          <w:sz w:val="24"/>
        </w:rPr>
        <w:t xml:space="preserve"> užduotis: Suskaičiuokite dviejų dimensijų sąrašo bendrą elementų ilgį.</w:t>
      </w:r>
    </w:p>
    <w:p w:rsidR="004C3A48" w:rsidRDefault="004C3A48" w:rsidP="00527540">
      <w:pPr>
        <w:ind w:left="284" w:firstLine="0"/>
        <w:rPr>
          <w:sz w:val="24"/>
        </w:rPr>
      </w:pPr>
      <w:r w:rsidRPr="004C3A48">
        <w:rPr>
          <w:sz w:val="24"/>
        </w:rPr>
        <w:t>11 užduotis: Padidinkite sąrašo elementų skaičių pagal pirmą skaičių, pvz.: [[2, "a"], [3, 1]] -&gt; [["aa"][111]]</w:t>
      </w:r>
    </w:p>
    <w:p w:rsidR="004A15BF" w:rsidRDefault="004A15BF" w:rsidP="00527540">
      <w:pPr>
        <w:ind w:left="284" w:firstLine="0"/>
        <w:rPr>
          <w:sz w:val="24"/>
        </w:rPr>
      </w:pPr>
    </w:p>
    <w:p w:rsidR="004A15BF" w:rsidRDefault="004A15BF" w:rsidP="004A15BF">
      <w:pPr>
        <w:pStyle w:val="Heading2"/>
        <w:tabs>
          <w:tab w:val="clear" w:pos="2268"/>
        </w:tabs>
        <w:ind w:left="851" w:hanging="567"/>
      </w:pPr>
      <w:bookmarkStart w:id="18" w:name="_Toc483968072"/>
      <w:r>
        <w:t>Programos tekstas</w:t>
      </w:r>
      <w:bookmarkEnd w:id="18"/>
    </w:p>
    <w:p w:rsidR="004A15BF" w:rsidRPr="00705B24" w:rsidRDefault="008A1AD0" w:rsidP="004A15BF">
      <w:pPr>
        <w:rPr>
          <w:b/>
          <w:sz w:val="24"/>
        </w:rPr>
      </w:pPr>
      <w:r w:rsidRPr="00705B24">
        <w:rPr>
          <w:b/>
          <w:sz w:val="24"/>
        </w:rPr>
        <w:t>10 užduotis:</w:t>
      </w:r>
    </w:p>
    <w:p w:rsidR="008A1AD0" w:rsidRDefault="008A1AD0" w:rsidP="004A15BF">
      <w:pPr>
        <w:rPr>
          <w:b/>
        </w:rPr>
      </w:pPr>
    </w:p>
    <w:p w:rsidR="00371903" w:rsidRPr="00705B24" w:rsidRDefault="00371903" w:rsidP="00371903">
      <w:pPr>
        <w:rPr>
          <w:rFonts w:ascii="Consolas" w:hAnsi="Consolas"/>
        </w:rPr>
      </w:pPr>
      <w:r w:rsidRPr="00705B24">
        <w:rPr>
          <w:rFonts w:ascii="Consolas" w:hAnsi="Consolas"/>
        </w:rPr>
        <w:t>/* Mangirdas Kazlauskas IFF-4/1 */</w:t>
      </w:r>
    </w:p>
    <w:p w:rsidR="00371903" w:rsidRPr="00705B24" w:rsidRDefault="00371903" w:rsidP="00371903">
      <w:pPr>
        <w:rPr>
          <w:rFonts w:ascii="Consolas" w:hAnsi="Consolas"/>
        </w:rPr>
      </w:pPr>
      <w:r w:rsidRPr="00705B24">
        <w:rPr>
          <w:rFonts w:ascii="Consolas" w:hAnsi="Consolas"/>
        </w:rPr>
        <w:t>/* 10 užduotis */</w:t>
      </w:r>
    </w:p>
    <w:p w:rsidR="00371903" w:rsidRPr="00705B24" w:rsidRDefault="00371903" w:rsidP="00371903">
      <w:pPr>
        <w:rPr>
          <w:rFonts w:ascii="Consolas" w:hAnsi="Consolas"/>
        </w:rPr>
      </w:pPr>
      <w:r w:rsidRPr="00705B24">
        <w:rPr>
          <w:rFonts w:ascii="Consolas" w:hAnsi="Consolas"/>
        </w:rPr>
        <w:t>/* Programos paleidimas: main([1,2,3,4,[5,6,7]]).</w:t>
      </w:r>
      <w:r w:rsidR="008A68BD">
        <w:rPr>
          <w:rFonts w:ascii="Consolas" w:hAnsi="Consolas"/>
        </w:rPr>
        <w:t xml:space="preserve"> </w:t>
      </w:r>
      <w:r w:rsidRPr="00705B24">
        <w:rPr>
          <w:rFonts w:ascii="Consolas" w:hAnsi="Consolas"/>
        </w:rPr>
        <w:t>*/</w:t>
      </w:r>
    </w:p>
    <w:p w:rsidR="00371903" w:rsidRPr="00705B24" w:rsidRDefault="00371903" w:rsidP="00371903">
      <w:pPr>
        <w:rPr>
          <w:rFonts w:ascii="Consolas" w:hAnsi="Consolas"/>
        </w:rPr>
      </w:pPr>
    </w:p>
    <w:p w:rsidR="00371903" w:rsidRPr="00705B24" w:rsidRDefault="00371903" w:rsidP="00371903">
      <w:pPr>
        <w:rPr>
          <w:rFonts w:ascii="Consolas" w:hAnsi="Consolas"/>
        </w:rPr>
      </w:pPr>
      <w:r w:rsidRPr="00705B24">
        <w:rPr>
          <w:rFonts w:ascii="Consolas" w:hAnsi="Consolas"/>
        </w:rPr>
        <w:t>calculate2DListLength([], Length) :-</w:t>
      </w:r>
    </w:p>
    <w:p w:rsidR="00371903" w:rsidRPr="00705B24" w:rsidRDefault="00371903" w:rsidP="00371903">
      <w:pPr>
        <w:rPr>
          <w:rFonts w:ascii="Consolas" w:hAnsi="Consolas"/>
        </w:rPr>
      </w:pPr>
      <w:r w:rsidRPr="00705B24">
        <w:rPr>
          <w:rFonts w:ascii="Consolas" w:hAnsi="Consolas"/>
        </w:rPr>
        <w:t xml:space="preserve">    Length is 0.</w:t>
      </w:r>
    </w:p>
    <w:p w:rsidR="00371903" w:rsidRPr="00705B24" w:rsidRDefault="00371903" w:rsidP="00371903">
      <w:pPr>
        <w:rPr>
          <w:rFonts w:ascii="Consolas" w:hAnsi="Consolas"/>
        </w:rPr>
      </w:pPr>
    </w:p>
    <w:p w:rsidR="00371903" w:rsidRPr="00705B24" w:rsidRDefault="00371903" w:rsidP="00371903">
      <w:pPr>
        <w:rPr>
          <w:rFonts w:ascii="Consolas" w:hAnsi="Consolas"/>
        </w:rPr>
      </w:pPr>
      <w:r w:rsidRPr="00705B24">
        <w:rPr>
          <w:rFonts w:ascii="Consolas" w:hAnsi="Consolas"/>
        </w:rPr>
        <w:t>calculate2DListLength([Head|Tail], FinalLength) :-</w:t>
      </w:r>
    </w:p>
    <w:p w:rsidR="00371903" w:rsidRPr="00705B24" w:rsidRDefault="00371903" w:rsidP="00371903">
      <w:pPr>
        <w:rPr>
          <w:rFonts w:ascii="Consolas" w:hAnsi="Consolas"/>
        </w:rPr>
      </w:pPr>
      <w:r w:rsidRPr="00705B24">
        <w:rPr>
          <w:rFonts w:ascii="Consolas" w:hAnsi="Consolas"/>
        </w:rPr>
        <w:t xml:space="preserve">    calculate2DListLength(Tail, Length),</w:t>
      </w:r>
    </w:p>
    <w:p w:rsidR="00371903" w:rsidRPr="00705B24" w:rsidRDefault="00371903" w:rsidP="00371903">
      <w:pPr>
        <w:rPr>
          <w:rFonts w:ascii="Consolas" w:hAnsi="Consolas"/>
        </w:rPr>
      </w:pPr>
      <w:r w:rsidRPr="00705B24">
        <w:rPr>
          <w:rFonts w:ascii="Consolas" w:hAnsi="Consolas"/>
        </w:rPr>
        <w:t xml:space="preserve">    sublistLength(Head, SubListLength),</w:t>
      </w:r>
    </w:p>
    <w:p w:rsidR="00371903" w:rsidRPr="00705B24" w:rsidRDefault="00371903" w:rsidP="00371903">
      <w:pPr>
        <w:rPr>
          <w:rFonts w:ascii="Consolas" w:hAnsi="Consolas"/>
        </w:rPr>
      </w:pPr>
      <w:r w:rsidRPr="00705B24">
        <w:rPr>
          <w:rFonts w:ascii="Consolas" w:hAnsi="Consolas"/>
        </w:rPr>
        <w:t xml:space="preserve">    FinalLength is Length + SubListLength.</w:t>
      </w:r>
    </w:p>
    <w:p w:rsidR="00371903" w:rsidRPr="00705B24" w:rsidRDefault="00371903" w:rsidP="00371903">
      <w:pPr>
        <w:rPr>
          <w:rFonts w:ascii="Consolas" w:hAnsi="Consolas"/>
        </w:rPr>
      </w:pPr>
    </w:p>
    <w:p w:rsidR="00371903" w:rsidRPr="00705B24" w:rsidRDefault="00371903" w:rsidP="00371903">
      <w:pPr>
        <w:rPr>
          <w:rFonts w:ascii="Consolas" w:hAnsi="Consolas"/>
        </w:rPr>
      </w:pPr>
      <w:r w:rsidRPr="00705B24">
        <w:rPr>
          <w:rFonts w:ascii="Consolas" w:hAnsi="Consolas"/>
        </w:rPr>
        <w:t>sublistLength(X, Answer) :-</w:t>
      </w:r>
    </w:p>
    <w:p w:rsidR="00371903" w:rsidRPr="00705B24" w:rsidRDefault="00371903" w:rsidP="00371903">
      <w:pPr>
        <w:rPr>
          <w:rFonts w:ascii="Consolas" w:hAnsi="Consolas"/>
        </w:rPr>
      </w:pPr>
      <w:r w:rsidRPr="00705B24">
        <w:rPr>
          <w:rFonts w:ascii="Consolas" w:hAnsi="Consolas"/>
        </w:rPr>
        <w:t xml:space="preserve">    is_list(X) -&gt; length(X, Answer); Answer is 1.</w:t>
      </w:r>
    </w:p>
    <w:p w:rsidR="00371903" w:rsidRPr="00705B24" w:rsidRDefault="00371903" w:rsidP="00371903">
      <w:pPr>
        <w:rPr>
          <w:rFonts w:ascii="Consolas" w:hAnsi="Consolas"/>
        </w:rPr>
      </w:pPr>
    </w:p>
    <w:p w:rsidR="00371903" w:rsidRPr="00705B24" w:rsidRDefault="00371903" w:rsidP="00371903">
      <w:pPr>
        <w:rPr>
          <w:rFonts w:ascii="Consolas" w:hAnsi="Consolas"/>
        </w:rPr>
      </w:pPr>
      <w:r w:rsidRPr="00705B24">
        <w:rPr>
          <w:rFonts w:ascii="Consolas" w:hAnsi="Consolas"/>
        </w:rPr>
        <w:t>main(List) :-</w:t>
      </w:r>
    </w:p>
    <w:p w:rsidR="00371903" w:rsidRPr="00705B24" w:rsidRDefault="00371903" w:rsidP="00371903">
      <w:pPr>
        <w:rPr>
          <w:rFonts w:ascii="Consolas" w:hAnsi="Consolas"/>
        </w:rPr>
      </w:pPr>
      <w:r w:rsidRPr="00705B24">
        <w:rPr>
          <w:rFonts w:ascii="Consolas" w:hAnsi="Consolas"/>
        </w:rPr>
        <w:t xml:space="preserve">    calculate2DListLength(List, Answer),</w:t>
      </w:r>
    </w:p>
    <w:p w:rsidR="008A1AD0" w:rsidRPr="00705B24" w:rsidRDefault="00371903" w:rsidP="00371903">
      <w:pPr>
        <w:rPr>
          <w:rFonts w:ascii="Consolas" w:hAnsi="Consolas"/>
        </w:rPr>
      </w:pPr>
      <w:r w:rsidRPr="00705B24">
        <w:rPr>
          <w:rFonts w:ascii="Consolas" w:hAnsi="Consolas"/>
        </w:rPr>
        <w:t xml:space="preserve">    write(Answer), nl.</w:t>
      </w:r>
    </w:p>
    <w:p w:rsidR="00096239" w:rsidRDefault="00705B24" w:rsidP="00705B24">
      <w:pPr>
        <w:ind w:firstLine="0"/>
        <w:jc w:val="left"/>
        <w:rPr>
          <w:b/>
        </w:rPr>
      </w:pPr>
      <w:r>
        <w:rPr>
          <w:b/>
        </w:rPr>
        <w:br w:type="page"/>
      </w:r>
    </w:p>
    <w:p w:rsidR="00096239" w:rsidRPr="00705B24" w:rsidRDefault="00096239" w:rsidP="00371903">
      <w:pPr>
        <w:rPr>
          <w:b/>
          <w:sz w:val="24"/>
        </w:rPr>
      </w:pPr>
      <w:r w:rsidRPr="00705B24">
        <w:rPr>
          <w:b/>
          <w:sz w:val="24"/>
        </w:rPr>
        <w:lastRenderedPageBreak/>
        <w:t>11 užduotis:</w:t>
      </w:r>
    </w:p>
    <w:p w:rsidR="00096239" w:rsidRDefault="00096239" w:rsidP="00371903">
      <w:pPr>
        <w:rPr>
          <w:b/>
        </w:rPr>
      </w:pPr>
    </w:p>
    <w:p w:rsidR="00705B24" w:rsidRPr="00705B24" w:rsidRDefault="00705B24" w:rsidP="00705B24">
      <w:pPr>
        <w:rPr>
          <w:rFonts w:ascii="Consolas" w:hAnsi="Consolas"/>
        </w:rPr>
      </w:pPr>
      <w:r w:rsidRPr="00705B24">
        <w:rPr>
          <w:rFonts w:ascii="Consolas" w:hAnsi="Consolas"/>
        </w:rPr>
        <w:t>/* Mangirdas Kazlauskas IFF-4/1 */</w:t>
      </w:r>
    </w:p>
    <w:p w:rsidR="00705B24" w:rsidRPr="00705B24" w:rsidRDefault="00705B24" w:rsidP="00705B24">
      <w:pPr>
        <w:rPr>
          <w:rFonts w:ascii="Consolas" w:hAnsi="Consolas"/>
        </w:rPr>
      </w:pPr>
      <w:r w:rsidRPr="00705B24">
        <w:rPr>
          <w:rFonts w:ascii="Consolas" w:hAnsi="Consolas"/>
        </w:rPr>
        <w:t>/* 11 užduotis */</w:t>
      </w:r>
    </w:p>
    <w:p w:rsidR="00705B24" w:rsidRPr="00705B24" w:rsidRDefault="00705B24" w:rsidP="00705B24">
      <w:pPr>
        <w:rPr>
          <w:rFonts w:ascii="Consolas" w:hAnsi="Consolas"/>
        </w:rPr>
      </w:pPr>
      <w:r w:rsidRPr="00705B24">
        <w:rPr>
          <w:rFonts w:ascii="Consolas" w:hAnsi="Consolas"/>
        </w:rPr>
        <w:t>/* Programos paleidimas: main([[1, 'a'], [2, 1]]).</w:t>
      </w:r>
      <w:r w:rsidR="008A68BD">
        <w:rPr>
          <w:rFonts w:ascii="Consolas" w:hAnsi="Consolas"/>
        </w:rPr>
        <w:t xml:space="preserve"> </w:t>
      </w:r>
      <w:bookmarkStart w:id="19" w:name="_GoBack"/>
      <w:bookmarkEnd w:id="19"/>
      <w:r w:rsidRPr="00705B24">
        <w:rPr>
          <w:rFonts w:ascii="Consolas" w:hAnsi="Consolas"/>
        </w:rPr>
        <w:t>*/</w:t>
      </w:r>
    </w:p>
    <w:p w:rsidR="00705B24" w:rsidRPr="00705B24" w:rsidRDefault="00705B24" w:rsidP="00705B24">
      <w:pPr>
        <w:rPr>
          <w:rFonts w:ascii="Consolas" w:hAnsi="Consolas"/>
        </w:rPr>
      </w:pPr>
    </w:p>
    <w:p w:rsidR="00705B24" w:rsidRPr="00705B24" w:rsidRDefault="00705B24" w:rsidP="00705B24">
      <w:pPr>
        <w:rPr>
          <w:rFonts w:ascii="Consolas" w:hAnsi="Consolas"/>
        </w:rPr>
      </w:pPr>
      <w:r w:rsidRPr="00705B24">
        <w:rPr>
          <w:rFonts w:ascii="Consolas" w:hAnsi="Consolas"/>
        </w:rPr>
        <w:t>buildListOfLists([],[]).</w:t>
      </w:r>
    </w:p>
    <w:p w:rsidR="00705B24" w:rsidRPr="00705B24" w:rsidRDefault="00705B24" w:rsidP="00705B24">
      <w:pPr>
        <w:rPr>
          <w:rFonts w:ascii="Consolas" w:hAnsi="Consolas"/>
        </w:rPr>
      </w:pPr>
      <w:r w:rsidRPr="00705B24">
        <w:rPr>
          <w:rFonts w:ascii="Consolas" w:hAnsi="Consolas"/>
        </w:rPr>
        <w:t>buildListOfLists([Head|Tail], FinalList) :-</w:t>
      </w:r>
    </w:p>
    <w:p w:rsidR="00705B24" w:rsidRPr="00705B24" w:rsidRDefault="00705B24" w:rsidP="00705B24">
      <w:pPr>
        <w:rPr>
          <w:rFonts w:ascii="Consolas" w:hAnsi="Consolas"/>
        </w:rPr>
      </w:pPr>
      <w:r w:rsidRPr="00705B24">
        <w:rPr>
          <w:rFonts w:ascii="Consolas" w:hAnsi="Consolas"/>
        </w:rPr>
        <w:t xml:space="preserve">    buildListOfLists(Tail, List),</w:t>
      </w:r>
    </w:p>
    <w:p w:rsidR="00705B24" w:rsidRPr="00705B24" w:rsidRDefault="00705B24" w:rsidP="00705B24">
      <w:pPr>
        <w:rPr>
          <w:rFonts w:ascii="Consolas" w:hAnsi="Consolas"/>
        </w:rPr>
      </w:pPr>
      <w:r w:rsidRPr="00705B24">
        <w:rPr>
          <w:rFonts w:ascii="Consolas" w:hAnsi="Consolas"/>
        </w:rPr>
        <w:t xml:space="preserve">    [Times|Symbol] = Head,</w:t>
      </w:r>
    </w:p>
    <w:p w:rsidR="00705B24" w:rsidRPr="00705B24" w:rsidRDefault="00705B24" w:rsidP="00705B24">
      <w:pPr>
        <w:rPr>
          <w:rFonts w:ascii="Consolas" w:hAnsi="Consolas"/>
        </w:rPr>
      </w:pPr>
      <w:r w:rsidRPr="00705B24">
        <w:rPr>
          <w:rFonts w:ascii="Consolas" w:hAnsi="Consolas"/>
        </w:rPr>
        <w:t xml:space="preserve">    buildListWithSameValues(Symbol, Times, SubList),</w:t>
      </w:r>
    </w:p>
    <w:p w:rsidR="00705B24" w:rsidRPr="00705B24" w:rsidRDefault="00705B24" w:rsidP="00705B24">
      <w:pPr>
        <w:rPr>
          <w:rFonts w:ascii="Consolas" w:hAnsi="Consolas"/>
        </w:rPr>
      </w:pPr>
      <w:r w:rsidRPr="00705B24">
        <w:rPr>
          <w:rFonts w:ascii="Consolas" w:hAnsi="Consolas"/>
        </w:rPr>
        <w:t xml:space="preserve">    FinalList = [SubList|List].</w:t>
      </w:r>
    </w:p>
    <w:p w:rsidR="00705B24" w:rsidRPr="00705B24" w:rsidRDefault="00705B24" w:rsidP="00705B24">
      <w:pPr>
        <w:rPr>
          <w:rFonts w:ascii="Consolas" w:hAnsi="Consolas"/>
        </w:rPr>
      </w:pPr>
    </w:p>
    <w:p w:rsidR="00705B24" w:rsidRPr="00705B24" w:rsidRDefault="00705B24" w:rsidP="00705B24">
      <w:pPr>
        <w:rPr>
          <w:rFonts w:ascii="Consolas" w:hAnsi="Consolas"/>
        </w:rPr>
      </w:pPr>
      <w:r w:rsidRPr="00705B24">
        <w:rPr>
          <w:rFonts w:ascii="Consolas" w:hAnsi="Consolas"/>
        </w:rPr>
        <w:t>buildListWithSameValues(_,0,[]).</w:t>
      </w:r>
    </w:p>
    <w:p w:rsidR="00705B24" w:rsidRPr="00705B24" w:rsidRDefault="00705B24" w:rsidP="00705B24">
      <w:pPr>
        <w:rPr>
          <w:rFonts w:ascii="Consolas" w:hAnsi="Consolas"/>
        </w:rPr>
      </w:pPr>
      <w:r w:rsidRPr="00705B24">
        <w:rPr>
          <w:rFonts w:ascii="Consolas" w:hAnsi="Consolas"/>
        </w:rPr>
        <w:t>buildListWithSameValues(X,N1,[X|L]) :-</w:t>
      </w:r>
    </w:p>
    <w:p w:rsidR="00705B24" w:rsidRPr="00705B24" w:rsidRDefault="00705B24" w:rsidP="00705B24">
      <w:pPr>
        <w:rPr>
          <w:rFonts w:ascii="Consolas" w:hAnsi="Consolas"/>
        </w:rPr>
      </w:pPr>
      <w:r w:rsidRPr="00705B24">
        <w:rPr>
          <w:rFonts w:ascii="Consolas" w:hAnsi="Consolas"/>
        </w:rPr>
        <w:t xml:space="preserve">    N1 &gt; 0,</w:t>
      </w:r>
    </w:p>
    <w:p w:rsidR="00705B24" w:rsidRPr="00705B24" w:rsidRDefault="00705B24" w:rsidP="00705B24">
      <w:pPr>
        <w:rPr>
          <w:rFonts w:ascii="Consolas" w:hAnsi="Consolas"/>
        </w:rPr>
      </w:pPr>
      <w:r w:rsidRPr="00705B24">
        <w:rPr>
          <w:rFonts w:ascii="Consolas" w:hAnsi="Consolas"/>
        </w:rPr>
        <w:t xml:space="preserve">    N is N1 - 1,</w:t>
      </w:r>
    </w:p>
    <w:p w:rsidR="00705B24" w:rsidRPr="00705B24" w:rsidRDefault="00705B24" w:rsidP="00705B24">
      <w:pPr>
        <w:rPr>
          <w:rFonts w:ascii="Consolas" w:hAnsi="Consolas"/>
        </w:rPr>
      </w:pPr>
      <w:r w:rsidRPr="00705B24">
        <w:rPr>
          <w:rFonts w:ascii="Consolas" w:hAnsi="Consolas"/>
        </w:rPr>
        <w:t xml:space="preserve">    buildListWithSameValues(X,N,L).</w:t>
      </w:r>
    </w:p>
    <w:p w:rsidR="00705B24" w:rsidRPr="00705B24" w:rsidRDefault="00705B24" w:rsidP="00705B24">
      <w:pPr>
        <w:rPr>
          <w:rFonts w:ascii="Consolas" w:hAnsi="Consolas"/>
        </w:rPr>
      </w:pPr>
    </w:p>
    <w:p w:rsidR="00705B24" w:rsidRPr="00705B24" w:rsidRDefault="00705B24" w:rsidP="00705B24">
      <w:pPr>
        <w:rPr>
          <w:rFonts w:ascii="Consolas" w:hAnsi="Consolas"/>
        </w:rPr>
      </w:pPr>
      <w:r w:rsidRPr="00705B24">
        <w:rPr>
          <w:rFonts w:ascii="Consolas" w:hAnsi="Consolas"/>
        </w:rPr>
        <w:t>buildFinalList([],[]).</w:t>
      </w:r>
    </w:p>
    <w:p w:rsidR="00705B24" w:rsidRPr="00705B24" w:rsidRDefault="00705B24" w:rsidP="00705B24">
      <w:pPr>
        <w:rPr>
          <w:rFonts w:ascii="Consolas" w:hAnsi="Consolas"/>
        </w:rPr>
      </w:pPr>
      <w:r w:rsidRPr="00705B24">
        <w:rPr>
          <w:rFonts w:ascii="Consolas" w:hAnsi="Consolas"/>
        </w:rPr>
        <w:t>buildFinalList([Head|Tail], FinalList) :-</w:t>
      </w:r>
    </w:p>
    <w:p w:rsidR="00705B24" w:rsidRPr="00705B24" w:rsidRDefault="00705B24" w:rsidP="00705B24">
      <w:pPr>
        <w:rPr>
          <w:rFonts w:ascii="Consolas" w:hAnsi="Consolas"/>
        </w:rPr>
      </w:pPr>
      <w:r w:rsidRPr="00705B24">
        <w:rPr>
          <w:rFonts w:ascii="Consolas" w:hAnsi="Consolas"/>
        </w:rPr>
        <w:t xml:space="preserve">    buildFinalList(Tail, List),</w:t>
      </w:r>
    </w:p>
    <w:p w:rsidR="00705B24" w:rsidRPr="00705B24" w:rsidRDefault="00705B24" w:rsidP="00705B24">
      <w:pPr>
        <w:rPr>
          <w:rFonts w:ascii="Consolas" w:hAnsi="Consolas"/>
        </w:rPr>
      </w:pPr>
      <w:r w:rsidRPr="00705B24">
        <w:rPr>
          <w:rFonts w:ascii="Consolas" w:hAnsi="Consolas"/>
        </w:rPr>
        <w:t xml:space="preserve">    flatten(Head, Temp),</w:t>
      </w:r>
    </w:p>
    <w:p w:rsidR="00705B24" w:rsidRPr="00705B24" w:rsidRDefault="00705B24" w:rsidP="00705B24">
      <w:pPr>
        <w:rPr>
          <w:rFonts w:ascii="Consolas" w:hAnsi="Consolas"/>
        </w:rPr>
      </w:pPr>
      <w:r w:rsidRPr="00705B24">
        <w:rPr>
          <w:rFonts w:ascii="Consolas" w:hAnsi="Consolas"/>
        </w:rPr>
        <w:t xml:space="preserve">    atomic_list_concat(Temp, '', String),</w:t>
      </w:r>
    </w:p>
    <w:p w:rsidR="00705B24" w:rsidRPr="00705B24" w:rsidRDefault="00705B24" w:rsidP="00705B24">
      <w:pPr>
        <w:rPr>
          <w:rFonts w:ascii="Consolas" w:hAnsi="Consolas"/>
        </w:rPr>
      </w:pPr>
      <w:r w:rsidRPr="00705B24">
        <w:rPr>
          <w:rFonts w:ascii="Consolas" w:hAnsi="Consolas"/>
        </w:rPr>
        <w:t xml:space="preserve">    FinalList = [String|List].</w:t>
      </w:r>
    </w:p>
    <w:p w:rsidR="00705B24" w:rsidRPr="00705B24" w:rsidRDefault="00705B24" w:rsidP="00705B24">
      <w:pPr>
        <w:rPr>
          <w:rFonts w:ascii="Consolas" w:hAnsi="Consolas"/>
        </w:rPr>
      </w:pPr>
    </w:p>
    <w:p w:rsidR="00705B24" w:rsidRPr="00705B24" w:rsidRDefault="00705B24" w:rsidP="00705B24">
      <w:pPr>
        <w:rPr>
          <w:rFonts w:ascii="Consolas" w:hAnsi="Consolas"/>
        </w:rPr>
      </w:pPr>
      <w:r w:rsidRPr="00705B24">
        <w:rPr>
          <w:rFonts w:ascii="Consolas" w:hAnsi="Consolas"/>
        </w:rPr>
        <w:t>main(List) :-</w:t>
      </w:r>
    </w:p>
    <w:p w:rsidR="00705B24" w:rsidRPr="00705B24" w:rsidRDefault="00705B24" w:rsidP="00705B24">
      <w:pPr>
        <w:rPr>
          <w:rFonts w:ascii="Consolas" w:hAnsi="Consolas"/>
        </w:rPr>
      </w:pPr>
      <w:r w:rsidRPr="00705B24">
        <w:rPr>
          <w:rFonts w:ascii="Consolas" w:hAnsi="Consolas"/>
        </w:rPr>
        <w:t xml:space="preserve">    buildListOfLists(List, ListOfLists),</w:t>
      </w:r>
    </w:p>
    <w:p w:rsidR="00705B24" w:rsidRPr="00705B24" w:rsidRDefault="00705B24" w:rsidP="00705B24">
      <w:pPr>
        <w:rPr>
          <w:rFonts w:ascii="Consolas" w:hAnsi="Consolas"/>
        </w:rPr>
      </w:pPr>
      <w:r w:rsidRPr="00705B24">
        <w:rPr>
          <w:rFonts w:ascii="Consolas" w:hAnsi="Consolas"/>
        </w:rPr>
        <w:t xml:space="preserve">    buildFinalList(ListOfLists, FinalList),</w:t>
      </w:r>
    </w:p>
    <w:p w:rsidR="00096239" w:rsidRPr="00705B24" w:rsidRDefault="00705B24" w:rsidP="00705B24">
      <w:pPr>
        <w:rPr>
          <w:rFonts w:ascii="Consolas" w:hAnsi="Consolas"/>
        </w:rPr>
      </w:pPr>
      <w:r w:rsidRPr="00705B24">
        <w:rPr>
          <w:rFonts w:ascii="Consolas" w:hAnsi="Consolas"/>
        </w:rPr>
        <w:t xml:space="preserve">    write(FinalList), nl.</w:t>
      </w:r>
    </w:p>
    <w:sectPr w:rsidR="00096239" w:rsidRPr="00705B24" w:rsidSect="00322B4F">
      <w:footerReference w:type="first" r:id="rId14"/>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371" w:rsidRDefault="00AB6371">
      <w:r>
        <w:separator/>
      </w:r>
    </w:p>
  </w:endnote>
  <w:endnote w:type="continuationSeparator" w:id="0">
    <w:p w:rsidR="00AB6371" w:rsidRDefault="00AB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Default="00CA347D"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CA347D" w:rsidRDefault="00CA347D"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A68BD">
      <w:rPr>
        <w:rStyle w:val="PageNumber"/>
        <w:noProof/>
      </w:rPr>
      <w:t>20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A68B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371" w:rsidRDefault="00AB6371">
      <w:r>
        <w:separator/>
      </w:r>
    </w:p>
  </w:footnote>
  <w:footnote w:type="continuationSeparator" w:id="0">
    <w:p w:rsidR="00AB6371" w:rsidRDefault="00AB6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Pr="00EB5168" w:rsidRDefault="00CA347D"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0F113D6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5"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6"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8" w15:restartNumberingAfterBreak="0">
    <w:nsid w:val="173338D5"/>
    <w:multiLevelType w:val="hybridMultilevel"/>
    <w:tmpl w:val="218C733A"/>
    <w:lvl w:ilvl="0" w:tplc="0427000F">
      <w:start w:val="1"/>
      <w:numFmt w:val="decimal"/>
      <w:lvlText w:val="%1."/>
      <w:lvlJc w:val="left"/>
      <w:pPr>
        <w:ind w:left="1440" w:hanging="360"/>
      </w:pPr>
      <w:rPr>
        <w:rFont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9"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1"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3"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4"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5" w15:restartNumberingAfterBreak="0">
    <w:nsid w:val="415518CF"/>
    <w:multiLevelType w:val="hybridMultilevel"/>
    <w:tmpl w:val="F160AD1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6"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8"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9"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0"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1"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2"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3"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6"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7"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8"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0AC41AE"/>
    <w:multiLevelType w:val="hybridMultilevel"/>
    <w:tmpl w:val="D94E48E2"/>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0"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2"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3"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5"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6" w15:restartNumberingAfterBreak="0">
    <w:nsid w:val="7ECE0353"/>
    <w:multiLevelType w:val="hybridMultilevel"/>
    <w:tmpl w:val="51CA339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40"/>
  </w:num>
  <w:num w:numId="2">
    <w:abstractNumId w:val="28"/>
  </w:num>
  <w:num w:numId="3">
    <w:abstractNumId w:val="38"/>
  </w:num>
  <w:num w:numId="4">
    <w:abstractNumId w:val="27"/>
  </w:num>
  <w:num w:numId="5">
    <w:abstractNumId w:val="36"/>
  </w:num>
  <w:num w:numId="6">
    <w:abstractNumId w:val="43"/>
  </w:num>
  <w:num w:numId="7">
    <w:abstractNumId w:val="13"/>
  </w:num>
  <w:num w:numId="8">
    <w:abstractNumId w:val="10"/>
  </w:num>
  <w:num w:numId="9">
    <w:abstractNumId w:val="14"/>
  </w:num>
  <w:num w:numId="10">
    <w:abstractNumId w:val="33"/>
  </w:num>
  <w:num w:numId="11">
    <w:abstractNumId w:val="22"/>
  </w:num>
  <w:num w:numId="12">
    <w:abstractNumId w:val="30"/>
  </w:num>
  <w:num w:numId="13">
    <w:abstractNumId w:val="11"/>
  </w:num>
  <w:num w:numId="14">
    <w:abstractNumId w:val="32"/>
  </w:num>
  <w:num w:numId="15">
    <w:abstractNumId w:val="16"/>
  </w:num>
  <w:num w:numId="16">
    <w:abstractNumId w:val="42"/>
  </w:num>
  <w:num w:numId="17">
    <w:abstractNumId w:val="17"/>
  </w:num>
  <w:num w:numId="18">
    <w:abstractNumId w:val="14"/>
  </w:num>
  <w:num w:numId="19">
    <w:abstractNumId w:val="21"/>
  </w:num>
  <w:num w:numId="20">
    <w:abstractNumId w:val="19"/>
  </w:num>
  <w:num w:numId="21">
    <w:abstractNumId w:val="23"/>
  </w:num>
  <w:num w:numId="22">
    <w:abstractNumId w:val="44"/>
  </w:num>
  <w:num w:numId="23">
    <w:abstractNumId w:val="15"/>
  </w:num>
  <w:num w:numId="24">
    <w:abstractNumId w:val="34"/>
  </w:num>
  <w:num w:numId="25">
    <w:abstractNumId w:val="37"/>
  </w:num>
  <w:num w:numId="26">
    <w:abstractNumId w:val="20"/>
  </w:num>
  <w:num w:numId="27">
    <w:abstractNumId w:val="35"/>
  </w:num>
  <w:num w:numId="28">
    <w:abstractNumId w:val="45"/>
  </w:num>
  <w:num w:numId="29">
    <w:abstractNumId w:val="31"/>
  </w:num>
  <w:num w:numId="30">
    <w:abstractNumId w:val="29"/>
  </w:num>
  <w:num w:numId="31">
    <w:abstractNumId w:val="24"/>
  </w:num>
  <w:num w:numId="32">
    <w:abstractNumId w:val="26"/>
  </w:num>
  <w:num w:numId="33">
    <w:abstractNumId w:val="45"/>
  </w:num>
  <w:num w:numId="34">
    <w:abstractNumId w:val="41"/>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6"/>
  </w:num>
  <w:num w:numId="47">
    <w:abstractNumId w:val="18"/>
  </w:num>
  <w:num w:numId="48">
    <w:abstractNumId w:val="39"/>
  </w:num>
  <w:num w:numId="49">
    <w:abstractNumId w:val="25"/>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C4"/>
    <w:rsid w:val="00000825"/>
    <w:rsid w:val="0002339E"/>
    <w:rsid w:val="00030928"/>
    <w:rsid w:val="00052178"/>
    <w:rsid w:val="00062B06"/>
    <w:rsid w:val="000925EE"/>
    <w:rsid w:val="00092E45"/>
    <w:rsid w:val="00096239"/>
    <w:rsid w:val="0009798B"/>
    <w:rsid w:val="000D7125"/>
    <w:rsid w:val="000F7F7F"/>
    <w:rsid w:val="00100F55"/>
    <w:rsid w:val="0015714D"/>
    <w:rsid w:val="00161E73"/>
    <w:rsid w:val="0016215D"/>
    <w:rsid w:val="0016385B"/>
    <w:rsid w:val="00176CCF"/>
    <w:rsid w:val="00191C78"/>
    <w:rsid w:val="001B0F29"/>
    <w:rsid w:val="001D081A"/>
    <w:rsid w:val="001E733B"/>
    <w:rsid w:val="001F0046"/>
    <w:rsid w:val="002238D9"/>
    <w:rsid w:val="00223B27"/>
    <w:rsid w:val="00240F33"/>
    <w:rsid w:val="00244B66"/>
    <w:rsid w:val="0024739D"/>
    <w:rsid w:val="00260F87"/>
    <w:rsid w:val="0026528E"/>
    <w:rsid w:val="00276807"/>
    <w:rsid w:val="00291C8F"/>
    <w:rsid w:val="002949A3"/>
    <w:rsid w:val="002C56BD"/>
    <w:rsid w:val="002D1431"/>
    <w:rsid w:val="002E3EF8"/>
    <w:rsid w:val="00322B4F"/>
    <w:rsid w:val="00361956"/>
    <w:rsid w:val="00371903"/>
    <w:rsid w:val="00392BCE"/>
    <w:rsid w:val="003D5521"/>
    <w:rsid w:val="003F1D21"/>
    <w:rsid w:val="00404E84"/>
    <w:rsid w:val="00415D80"/>
    <w:rsid w:val="00421252"/>
    <w:rsid w:val="004728FA"/>
    <w:rsid w:val="004771C9"/>
    <w:rsid w:val="004965DE"/>
    <w:rsid w:val="004A15BF"/>
    <w:rsid w:val="004A6A01"/>
    <w:rsid w:val="004C3A48"/>
    <w:rsid w:val="004C3D88"/>
    <w:rsid w:val="004E181F"/>
    <w:rsid w:val="0052026C"/>
    <w:rsid w:val="00527540"/>
    <w:rsid w:val="00531F74"/>
    <w:rsid w:val="00577836"/>
    <w:rsid w:val="005B13B5"/>
    <w:rsid w:val="005C73ED"/>
    <w:rsid w:val="005F283E"/>
    <w:rsid w:val="00665747"/>
    <w:rsid w:val="006955F7"/>
    <w:rsid w:val="006F141F"/>
    <w:rsid w:val="007016E8"/>
    <w:rsid w:val="00705B24"/>
    <w:rsid w:val="007153DC"/>
    <w:rsid w:val="00741E3B"/>
    <w:rsid w:val="00772869"/>
    <w:rsid w:val="007E6559"/>
    <w:rsid w:val="007F39F5"/>
    <w:rsid w:val="007F3AFD"/>
    <w:rsid w:val="00803DB6"/>
    <w:rsid w:val="00816B92"/>
    <w:rsid w:val="00821894"/>
    <w:rsid w:val="00844988"/>
    <w:rsid w:val="008926E2"/>
    <w:rsid w:val="008A1AD0"/>
    <w:rsid w:val="008A68BD"/>
    <w:rsid w:val="008B152A"/>
    <w:rsid w:val="008C0DA3"/>
    <w:rsid w:val="008C289B"/>
    <w:rsid w:val="008D2C64"/>
    <w:rsid w:val="008F734D"/>
    <w:rsid w:val="009103C4"/>
    <w:rsid w:val="00932992"/>
    <w:rsid w:val="00950A77"/>
    <w:rsid w:val="00951D70"/>
    <w:rsid w:val="00953893"/>
    <w:rsid w:val="00965287"/>
    <w:rsid w:val="00974812"/>
    <w:rsid w:val="00990D35"/>
    <w:rsid w:val="00993B87"/>
    <w:rsid w:val="009C0211"/>
    <w:rsid w:val="009E3F17"/>
    <w:rsid w:val="00A049DD"/>
    <w:rsid w:val="00A1264F"/>
    <w:rsid w:val="00A31813"/>
    <w:rsid w:val="00A621E4"/>
    <w:rsid w:val="00A6795E"/>
    <w:rsid w:val="00A93B79"/>
    <w:rsid w:val="00AB191E"/>
    <w:rsid w:val="00AB26BB"/>
    <w:rsid w:val="00AB6371"/>
    <w:rsid w:val="00AB7416"/>
    <w:rsid w:val="00AE0E37"/>
    <w:rsid w:val="00AE7C8B"/>
    <w:rsid w:val="00B4162B"/>
    <w:rsid w:val="00B61684"/>
    <w:rsid w:val="00B62CC2"/>
    <w:rsid w:val="00B93D28"/>
    <w:rsid w:val="00BA4DB8"/>
    <w:rsid w:val="00BE7267"/>
    <w:rsid w:val="00C25271"/>
    <w:rsid w:val="00C33F06"/>
    <w:rsid w:val="00C87140"/>
    <w:rsid w:val="00C933EC"/>
    <w:rsid w:val="00CA347D"/>
    <w:rsid w:val="00CD083D"/>
    <w:rsid w:val="00CD58DB"/>
    <w:rsid w:val="00D10218"/>
    <w:rsid w:val="00D253F8"/>
    <w:rsid w:val="00D52156"/>
    <w:rsid w:val="00D560C9"/>
    <w:rsid w:val="00D56EFD"/>
    <w:rsid w:val="00D614BC"/>
    <w:rsid w:val="00D62F60"/>
    <w:rsid w:val="00DB6F2C"/>
    <w:rsid w:val="00DF066E"/>
    <w:rsid w:val="00E03A86"/>
    <w:rsid w:val="00E04551"/>
    <w:rsid w:val="00E230A9"/>
    <w:rsid w:val="00E55394"/>
    <w:rsid w:val="00E75FC6"/>
    <w:rsid w:val="00E768B1"/>
    <w:rsid w:val="00EA7E22"/>
    <w:rsid w:val="00EB5168"/>
    <w:rsid w:val="00EC794E"/>
    <w:rsid w:val="00F16C66"/>
    <w:rsid w:val="00F26DB6"/>
    <w:rsid w:val="00F32903"/>
    <w:rsid w:val="00F45991"/>
    <w:rsid w:val="00F532EF"/>
    <w:rsid w:val="00F7101F"/>
    <w:rsid w:val="00F80F0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03FBA"/>
  <w15:docId w15:val="{8EB629C8-E9DE-45A0-8F1B-8FEC9DA1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character" w:styleId="Mention">
    <w:name w:val="Mention"/>
    <w:basedOn w:val="DefaultParagraphFont"/>
    <w:uiPriority w:val="99"/>
    <w:semiHidden/>
    <w:unhideWhenUsed/>
    <w:rsid w:val="0016385B"/>
    <w:rPr>
      <w:color w:val="2B579A"/>
      <w:shd w:val="clear" w:color="auto" w:fill="E6E6E6"/>
    </w:rPr>
  </w:style>
  <w:style w:type="paragraph" w:styleId="ListParagraph">
    <w:name w:val="List Paragraph"/>
    <w:basedOn w:val="Normal"/>
    <w:uiPriority w:val="34"/>
    <w:qFormat/>
    <w:rsid w:val="00176CCF"/>
    <w:pPr>
      <w:ind w:left="720"/>
      <w:contextualSpacing/>
    </w:pPr>
  </w:style>
  <w:style w:type="table" w:styleId="TableGrid">
    <w:name w:val="Table Grid"/>
    <w:basedOn w:val="TableNormal"/>
    <w:uiPriority w:val="59"/>
    <w:locked/>
    <w:rsid w:val="008D2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8D2C64"/>
    <w:pPr>
      <w:spacing w:after="200"/>
    </w:pPr>
    <w:rPr>
      <w:i/>
      <w:iCs/>
      <w:color w:val="1F497D" w:themeColor="text2"/>
      <w:sz w:val="18"/>
      <w:szCs w:val="18"/>
    </w:rPr>
  </w:style>
  <w:style w:type="character" w:styleId="PlaceholderText">
    <w:name w:val="Placeholder Text"/>
    <w:basedOn w:val="DefaultParagraphFont"/>
    <w:uiPriority w:val="99"/>
    <w:semiHidden/>
    <w:rsid w:val="00974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3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onlinejudge.org/index.php?option=com_onlinejudge&amp;Itemid=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2BC12-DF00-460B-9416-116BD85A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128</TotalTime>
  <Pages>24</Pages>
  <Words>26788</Words>
  <Characters>15270</Characters>
  <Application>Microsoft Office Word</Application>
  <DocSecurity>0</DocSecurity>
  <Lines>127</Lines>
  <Paragraphs>83</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41975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Kazlauskas Mangirdas</cp:lastModifiedBy>
  <cp:revision>64</cp:revision>
  <dcterms:created xsi:type="dcterms:W3CDTF">2014-04-04T06:05:00Z</dcterms:created>
  <dcterms:modified xsi:type="dcterms:W3CDTF">2017-05-31T01:26:00Z</dcterms:modified>
  <cp:contentStatus/>
</cp:coreProperties>
</file>