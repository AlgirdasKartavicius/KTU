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08A" w:rsidRPr="00495D71" w:rsidRDefault="002D408A" w:rsidP="00CB4B9E">
      <w:pPr>
        <w:rPr>
          <w:rFonts w:ascii="Times New Roman" w:hAnsi="Times New Roman"/>
          <w:b/>
          <w:sz w:val="24"/>
          <w:szCs w:val="24"/>
        </w:rPr>
      </w:pPr>
      <w:r w:rsidRPr="00495D71">
        <w:rPr>
          <w:rFonts w:ascii="Times New Roman" w:hAnsi="Times New Roman"/>
          <w:b/>
          <w:sz w:val="24"/>
          <w:szCs w:val="24"/>
        </w:rPr>
        <w:t>Egzaminas</w:t>
      </w:r>
    </w:p>
    <w:p w:rsidR="002D408A" w:rsidRPr="00495D71" w:rsidRDefault="002D408A" w:rsidP="00635FCB">
      <w:pPr>
        <w:rPr>
          <w:rFonts w:ascii="Times New Roman" w:hAnsi="Times New Roman"/>
          <w:bCs/>
          <w:sz w:val="24"/>
          <w:szCs w:val="24"/>
        </w:rPr>
      </w:pPr>
      <w:r w:rsidRPr="00495D71">
        <w:rPr>
          <w:rFonts w:ascii="Times New Roman" w:hAnsi="Times New Roman"/>
          <w:bCs/>
          <w:sz w:val="24"/>
          <w:szCs w:val="24"/>
        </w:rPr>
        <w:t xml:space="preserve">Gali laikyti tik atsiskaitę už semestro darbus studentai. </w:t>
      </w:r>
    </w:p>
    <w:p w:rsidR="002D408A" w:rsidRDefault="002D408A" w:rsidP="00CB4B9E">
      <w:pPr>
        <w:rPr>
          <w:rFonts w:ascii="Times New Roman" w:hAnsi="Times New Roman"/>
          <w:sz w:val="24"/>
          <w:szCs w:val="24"/>
        </w:rPr>
      </w:pPr>
      <w:r w:rsidRPr="00495D71">
        <w:rPr>
          <w:rFonts w:ascii="Times New Roman" w:hAnsi="Times New Roman"/>
          <w:sz w:val="24"/>
          <w:szCs w:val="24"/>
        </w:rPr>
        <w:t xml:space="preserve">Apimtis: du teoriniai klausimai ir du uždaviniai iš pratybų medžiagos. </w:t>
      </w:r>
    </w:p>
    <w:p w:rsidR="002D408A" w:rsidRPr="00495D71" w:rsidRDefault="002D408A" w:rsidP="00CB4B9E">
      <w:pPr>
        <w:rPr>
          <w:rFonts w:ascii="Times New Roman" w:hAnsi="Times New Roman"/>
          <w:sz w:val="24"/>
          <w:szCs w:val="24"/>
        </w:rPr>
      </w:pPr>
      <w:r w:rsidRPr="00495D71">
        <w:rPr>
          <w:rFonts w:ascii="Times New Roman" w:hAnsi="Times New Roman"/>
          <w:sz w:val="24"/>
          <w:szCs w:val="24"/>
        </w:rPr>
        <w:t>Trukmė 1 val.</w:t>
      </w:r>
      <w:r>
        <w:rPr>
          <w:rFonts w:ascii="Times New Roman" w:hAnsi="Times New Roman"/>
          <w:sz w:val="24"/>
          <w:szCs w:val="24"/>
        </w:rPr>
        <w:t xml:space="preserve"> </w:t>
      </w:r>
      <w:r w:rsidRPr="00495D71">
        <w:rPr>
          <w:rFonts w:ascii="Times New Roman" w:hAnsi="Times New Roman"/>
          <w:sz w:val="24"/>
          <w:szCs w:val="24"/>
        </w:rPr>
        <w:t>Raštu.</w:t>
      </w:r>
    </w:p>
    <w:p w:rsidR="002D408A" w:rsidRPr="00495D71" w:rsidRDefault="002D408A" w:rsidP="00CB4B9E">
      <w:pPr>
        <w:rPr>
          <w:rFonts w:ascii="Times New Roman" w:hAnsi="Times New Roman"/>
          <w:sz w:val="24"/>
          <w:szCs w:val="24"/>
        </w:rPr>
      </w:pPr>
      <w:r w:rsidRPr="00495D71">
        <w:rPr>
          <w:rFonts w:ascii="Times New Roman" w:hAnsi="Times New Roman"/>
          <w:sz w:val="24"/>
          <w:szCs w:val="24"/>
        </w:rPr>
        <w:t>Atsakymai į teorinius klausimus turi būti išsamūs ir kvalifikuoti, atskleista paskirtis, sandara, veikimo principai, apibūdintos pagrindinės savybės. Remtis paskaitų medžiaga, papildoma literatūra ar kitų universitetų rekomenduotais vadovėliais.</w:t>
      </w:r>
    </w:p>
    <w:p w:rsidR="002D408A" w:rsidRPr="00495D71" w:rsidRDefault="002D408A" w:rsidP="00CB4B9E">
      <w:pPr>
        <w:rPr>
          <w:rFonts w:ascii="Times New Roman" w:hAnsi="Times New Roman"/>
          <w:sz w:val="24"/>
          <w:szCs w:val="24"/>
        </w:rPr>
      </w:pPr>
      <w:r w:rsidRPr="00495D71">
        <w:rPr>
          <w:rFonts w:ascii="Times New Roman" w:hAnsi="Times New Roman"/>
          <w:sz w:val="24"/>
          <w:szCs w:val="24"/>
        </w:rPr>
        <w:t>Sprendžiant uždavinius parodyti sprendimo eigą.</w:t>
      </w:r>
    </w:p>
    <w:p w:rsidR="002D408A" w:rsidRPr="00CB4B9E" w:rsidRDefault="002D408A" w:rsidP="00CB4B9E">
      <w:pPr>
        <w:rPr>
          <w:rFonts w:ascii="Times New Roman" w:hAnsi="Times New Roman"/>
          <w:b/>
          <w:sz w:val="24"/>
          <w:szCs w:val="24"/>
        </w:rPr>
      </w:pPr>
    </w:p>
    <w:p w:rsidR="002D408A" w:rsidRPr="00495D71" w:rsidRDefault="002D408A" w:rsidP="00F03DD8">
      <w:pPr>
        <w:rPr>
          <w:rFonts w:ascii="Times New Roman" w:hAnsi="Times New Roman"/>
          <w:sz w:val="24"/>
          <w:szCs w:val="24"/>
        </w:rPr>
      </w:pPr>
      <w:r w:rsidRPr="00495D71">
        <w:rPr>
          <w:rFonts w:ascii="Times New Roman" w:hAnsi="Times New Roman"/>
          <w:sz w:val="24"/>
          <w:szCs w:val="24"/>
        </w:rPr>
        <w:t>Teoriniai klausimai:</w:t>
      </w:r>
      <w:bookmarkStart w:id="0" w:name="_GoBack"/>
      <w:bookmarkEnd w:id="0"/>
    </w:p>
    <w:p w:rsidR="002D408A" w:rsidRPr="00495D71" w:rsidRDefault="002D408A" w:rsidP="00F03DD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95D71">
        <w:rPr>
          <w:rFonts w:ascii="Times New Roman" w:hAnsi="Times New Roman"/>
          <w:sz w:val="24"/>
          <w:szCs w:val="24"/>
        </w:rPr>
        <w:t>Autorizacija, prieigų nustatymo mechanizmai.  Autentifikacijos metodai</w:t>
      </w:r>
    </w:p>
    <w:p w:rsidR="002D408A" w:rsidRPr="00495D71" w:rsidRDefault="002D408A" w:rsidP="009D2E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  <w:lang w:eastAsia="lt-LT"/>
        </w:rPr>
      </w:pPr>
      <w:r w:rsidRPr="00495D71">
        <w:rPr>
          <w:rFonts w:ascii="Times New Roman" w:hAnsi="Times New Roman"/>
          <w:sz w:val="24"/>
          <w:szCs w:val="24"/>
          <w:lang w:eastAsia="lt-LT"/>
        </w:rPr>
        <w:t xml:space="preserve">Viešųjų raktų infrastruktūra. Sertifikatai </w:t>
      </w:r>
    </w:p>
    <w:p w:rsidR="002D408A" w:rsidRPr="00495D71" w:rsidRDefault="002D408A" w:rsidP="00F03DD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95D71">
        <w:rPr>
          <w:rFonts w:ascii="Times New Roman" w:hAnsi="Times New Roman"/>
          <w:sz w:val="24"/>
          <w:szCs w:val="24"/>
        </w:rPr>
        <w:t>WEB1, WEB2, WEB3, HTML</w:t>
      </w:r>
    </w:p>
    <w:p w:rsidR="002D408A" w:rsidRPr="00495D71" w:rsidRDefault="002D408A" w:rsidP="00F03DD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95D71">
        <w:rPr>
          <w:rFonts w:ascii="Times New Roman" w:hAnsi="Times New Roman"/>
          <w:sz w:val="24"/>
          <w:szCs w:val="24"/>
        </w:rPr>
        <w:t>CSS, XML, XSD, XSL</w:t>
      </w:r>
    </w:p>
    <w:p w:rsidR="002D408A" w:rsidRPr="00495D71" w:rsidRDefault="002D408A" w:rsidP="0033798C">
      <w:pPr>
        <w:pStyle w:val="ListParagraph"/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 w:rsidRPr="00495D71">
        <w:rPr>
          <w:rFonts w:ascii="Times New Roman" w:hAnsi="Times New Roman"/>
          <w:bCs/>
          <w:sz w:val="24"/>
          <w:szCs w:val="24"/>
        </w:rPr>
        <w:t>OSI modelio sluoksniai. Komunikavimo procesas</w:t>
      </w:r>
    </w:p>
    <w:p w:rsidR="002D408A" w:rsidRPr="00495D71" w:rsidRDefault="002D408A" w:rsidP="0033798C">
      <w:pPr>
        <w:pStyle w:val="ListParagraph"/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 w:rsidRPr="00495D71">
        <w:rPr>
          <w:rFonts w:ascii="Times New Roman" w:hAnsi="Times New Roman"/>
          <w:bCs/>
          <w:sz w:val="24"/>
          <w:szCs w:val="24"/>
        </w:rPr>
        <w:t>Kanalo sluoksnis L2. Komutavimo algoritmas</w:t>
      </w:r>
    </w:p>
    <w:p w:rsidR="002D408A" w:rsidRPr="00495D71" w:rsidRDefault="002D408A" w:rsidP="0033798C">
      <w:pPr>
        <w:pStyle w:val="ListParagraph"/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 w:rsidRPr="00495D71">
        <w:rPr>
          <w:rFonts w:ascii="Times New Roman" w:hAnsi="Times New Roman"/>
          <w:bCs/>
          <w:sz w:val="24"/>
          <w:szCs w:val="24"/>
        </w:rPr>
        <w:t xml:space="preserve">IEEE 802 standartai. Komutatoriai. </w:t>
      </w:r>
    </w:p>
    <w:p w:rsidR="002D408A" w:rsidRPr="00495D71" w:rsidRDefault="002D408A" w:rsidP="0033798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95D71">
        <w:rPr>
          <w:rFonts w:ascii="Times New Roman" w:hAnsi="Times New Roman"/>
          <w:bCs/>
          <w:sz w:val="24"/>
          <w:szCs w:val="24"/>
        </w:rPr>
        <w:t>Virtualūs lokalūs tinklai</w:t>
      </w:r>
    </w:p>
    <w:p w:rsidR="002D408A" w:rsidRPr="00495D71" w:rsidRDefault="002D408A" w:rsidP="00F03DD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95D71">
        <w:rPr>
          <w:rFonts w:ascii="Times New Roman" w:hAnsi="Times New Roman"/>
          <w:sz w:val="24"/>
          <w:szCs w:val="24"/>
        </w:rPr>
        <w:t>Optinių kabelių parametrai</w:t>
      </w:r>
    </w:p>
    <w:p w:rsidR="002D408A" w:rsidRPr="00495D71" w:rsidRDefault="002D408A" w:rsidP="00F03DD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95D71">
        <w:rPr>
          <w:rFonts w:ascii="Times New Roman" w:hAnsi="Times New Roman"/>
          <w:sz w:val="24"/>
          <w:szCs w:val="24"/>
        </w:rPr>
        <w:t>CWDM ir DWDM sistemos</w:t>
      </w:r>
    </w:p>
    <w:p w:rsidR="002D408A" w:rsidRPr="00495D71" w:rsidRDefault="002D408A" w:rsidP="00F03DD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95D71">
        <w:rPr>
          <w:rFonts w:ascii="Times New Roman" w:hAnsi="Times New Roman"/>
          <w:sz w:val="24"/>
          <w:szCs w:val="24"/>
        </w:rPr>
        <w:t>Debesų kompiuterijos ir paslaugų tipai, virtualizacijos būdai</w:t>
      </w:r>
    </w:p>
    <w:p w:rsidR="002D408A" w:rsidRPr="00495D71" w:rsidRDefault="002D408A" w:rsidP="00F03DD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95D71">
        <w:rPr>
          <w:rFonts w:ascii="Times New Roman" w:hAnsi="Times New Roman"/>
          <w:sz w:val="24"/>
          <w:szCs w:val="24"/>
        </w:rPr>
        <w:t>Openstack architektūra</w:t>
      </w:r>
    </w:p>
    <w:p w:rsidR="002D408A" w:rsidRPr="00495D71" w:rsidRDefault="002D408A" w:rsidP="0033798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95D71">
        <w:rPr>
          <w:rFonts w:ascii="Times New Roman" w:hAnsi="Times New Roman"/>
          <w:bCs/>
          <w:sz w:val="24"/>
          <w:szCs w:val="24"/>
        </w:rPr>
        <w:t>IP paketų perdavimas</w:t>
      </w:r>
      <w:r w:rsidRPr="00495D71">
        <w:rPr>
          <w:rFonts w:ascii="Times New Roman" w:hAnsi="Times New Roman"/>
          <w:bCs/>
          <w:sz w:val="24"/>
          <w:szCs w:val="24"/>
          <w:lang w:val="pt-BR"/>
        </w:rPr>
        <w:t>. IP paketo formatas</w:t>
      </w:r>
    </w:p>
    <w:p w:rsidR="002D408A" w:rsidRPr="00495D71" w:rsidRDefault="002D408A" w:rsidP="0033798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95D71">
        <w:rPr>
          <w:rFonts w:ascii="Times New Roman" w:hAnsi="Times New Roman"/>
          <w:bCs/>
          <w:sz w:val="24"/>
          <w:szCs w:val="24"/>
        </w:rPr>
        <w:t>Maršrutų lentelės. Maršrutizavimo protokolai</w:t>
      </w:r>
    </w:p>
    <w:p w:rsidR="002D408A" w:rsidRPr="00495D71" w:rsidRDefault="002D408A" w:rsidP="0033798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95D71">
        <w:rPr>
          <w:rFonts w:ascii="Times New Roman" w:hAnsi="Times New Roman"/>
          <w:bCs/>
          <w:sz w:val="24"/>
          <w:szCs w:val="24"/>
          <w:lang w:val="en-US"/>
        </w:rPr>
        <w:t>Interneto strukt</w:t>
      </w:r>
      <w:r w:rsidRPr="00495D71">
        <w:rPr>
          <w:rFonts w:ascii="Times New Roman" w:hAnsi="Times New Roman"/>
          <w:bCs/>
          <w:sz w:val="24"/>
          <w:szCs w:val="24"/>
        </w:rPr>
        <w:t>ūra: autonominės sistemos</w:t>
      </w:r>
    </w:p>
    <w:p w:rsidR="002D408A" w:rsidRPr="00495D71" w:rsidRDefault="002D408A" w:rsidP="00F03DD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95D71">
        <w:rPr>
          <w:rFonts w:ascii="Times New Roman" w:hAnsi="Times New Roman"/>
          <w:sz w:val="24"/>
          <w:szCs w:val="24"/>
        </w:rPr>
        <w:t>DHCP ir DNS funkcijos ir veikimo principai</w:t>
      </w:r>
    </w:p>
    <w:p w:rsidR="002D408A" w:rsidRPr="00495D71" w:rsidRDefault="002D408A" w:rsidP="00F03DD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95D71">
        <w:rPr>
          <w:rFonts w:ascii="Times New Roman" w:hAnsi="Times New Roman"/>
          <w:sz w:val="24"/>
          <w:szCs w:val="24"/>
        </w:rPr>
        <w:t xml:space="preserve">Transporto sluoksnis. Klaidų taisymas ir spartos reguliavimas </w:t>
      </w:r>
    </w:p>
    <w:p w:rsidR="002D408A" w:rsidRPr="00495D71" w:rsidRDefault="002D408A" w:rsidP="00F03DD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95D71">
        <w:rPr>
          <w:rFonts w:ascii="Times New Roman" w:hAnsi="Times New Roman"/>
          <w:sz w:val="24"/>
          <w:szCs w:val="24"/>
        </w:rPr>
        <w:t>TCP ir UDP  protokolai, savybės ir elementai</w:t>
      </w:r>
    </w:p>
    <w:p w:rsidR="002D408A" w:rsidRPr="00495D71" w:rsidRDefault="002D408A" w:rsidP="00696C6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95D71">
        <w:rPr>
          <w:rFonts w:ascii="Times New Roman" w:hAnsi="Times New Roman"/>
          <w:bCs/>
          <w:sz w:val="24"/>
          <w:szCs w:val="24"/>
        </w:rPr>
        <w:t>Belaidės prieigos tinklai (WLAN)</w:t>
      </w:r>
    </w:p>
    <w:p w:rsidR="002D408A" w:rsidRPr="00495D71" w:rsidRDefault="002D408A" w:rsidP="00696C6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95D71">
        <w:rPr>
          <w:rFonts w:ascii="Times New Roman" w:hAnsi="Times New Roman"/>
          <w:bCs/>
          <w:sz w:val="24"/>
          <w:szCs w:val="24"/>
        </w:rPr>
        <w:t>Belaidžių tinklų sauga</w:t>
      </w:r>
    </w:p>
    <w:p w:rsidR="002D408A" w:rsidRPr="00495D71" w:rsidRDefault="002D408A" w:rsidP="00696C6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95D71">
        <w:rPr>
          <w:rFonts w:ascii="Times New Roman" w:hAnsi="Times New Roman"/>
          <w:bCs/>
          <w:sz w:val="24"/>
          <w:szCs w:val="24"/>
          <w:lang w:val="en-US"/>
        </w:rPr>
        <w:t>Judriojo ryšio technologijos</w:t>
      </w:r>
    </w:p>
    <w:p w:rsidR="002D408A" w:rsidRDefault="002D408A" w:rsidP="00696C69">
      <w:pPr>
        <w:pStyle w:val="ListParagraph"/>
      </w:pPr>
    </w:p>
    <w:sectPr w:rsidR="002D408A" w:rsidSect="00207F96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923AC"/>
    <w:multiLevelType w:val="hybridMultilevel"/>
    <w:tmpl w:val="7CBC9892"/>
    <w:lvl w:ilvl="0" w:tplc="042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61FE1ADF"/>
    <w:multiLevelType w:val="hybridMultilevel"/>
    <w:tmpl w:val="AE36F7F2"/>
    <w:lvl w:ilvl="0" w:tplc="042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296"/>
  <w:hyphenationZone w:val="396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03DD8"/>
    <w:rsid w:val="00174EDE"/>
    <w:rsid w:val="001C655F"/>
    <w:rsid w:val="00207F96"/>
    <w:rsid w:val="002D408A"/>
    <w:rsid w:val="0033798C"/>
    <w:rsid w:val="00383B0D"/>
    <w:rsid w:val="00452A76"/>
    <w:rsid w:val="00495D71"/>
    <w:rsid w:val="004B170E"/>
    <w:rsid w:val="00505896"/>
    <w:rsid w:val="005221FB"/>
    <w:rsid w:val="00635FCB"/>
    <w:rsid w:val="00696C69"/>
    <w:rsid w:val="007774CE"/>
    <w:rsid w:val="00813CF3"/>
    <w:rsid w:val="00921085"/>
    <w:rsid w:val="0095621B"/>
    <w:rsid w:val="00970C25"/>
    <w:rsid w:val="009D2E76"/>
    <w:rsid w:val="00AE52BE"/>
    <w:rsid w:val="00B84AF9"/>
    <w:rsid w:val="00B87832"/>
    <w:rsid w:val="00BF3E86"/>
    <w:rsid w:val="00C4670D"/>
    <w:rsid w:val="00CB4B9E"/>
    <w:rsid w:val="00F03DD8"/>
    <w:rsid w:val="00FA7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lt-LT" w:eastAsia="lt-L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F96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03DD8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CB4B9E"/>
    <w:rPr>
      <w:rFonts w:cs="Times New Roman"/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076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6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76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6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6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6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76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</TotalTime>
  <Pages>1</Pages>
  <Words>818</Words>
  <Characters>467</Characters>
  <Application>Microsoft Office Outlook</Application>
  <DocSecurity>0</DocSecurity>
  <Lines>0</Lines>
  <Paragraphs>0</Paragraphs>
  <ScaleCrop>false</ScaleCrop>
  <Company>KTU_IIVC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Egzaminas</dc:title>
  <dc:subject/>
  <dc:creator>KTU_IIVC</dc:creator>
  <cp:keywords/>
  <dc:description/>
  <cp:lastModifiedBy>rimas</cp:lastModifiedBy>
  <cp:revision>3</cp:revision>
  <dcterms:created xsi:type="dcterms:W3CDTF">2016-12-12T18:16:00Z</dcterms:created>
  <dcterms:modified xsi:type="dcterms:W3CDTF">2016-12-28T16:41:00Z</dcterms:modified>
</cp:coreProperties>
</file>